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A13891" w14:textId="43FA4139" w:rsidR="001273C1" w:rsidRDefault="00CF4694">
      <w:pPr>
        <w:pStyle w:val="Title"/>
      </w:pPr>
      <w:sdt>
        <w:sdtPr>
          <w:alias w:val="Proposal for Services:"/>
          <w:tag w:val="Proposal for Services:"/>
          <w:id w:val="-621605906"/>
          <w:placeholder>
            <w:docPart w:val="D035C2D8A9EB4555875CA0346CF75A80"/>
          </w:placeholder>
          <w:temporary/>
          <w:showingPlcHdr/>
          <w15:appearance w15:val="hidden"/>
        </w:sdtPr>
        <w:sdtEndPr/>
        <w:sdtContent>
          <w:r w:rsidR="00386778">
            <w:t>Proposal for Services</w:t>
          </w:r>
        </w:sdtContent>
      </w:sdt>
    </w:p>
    <w:p w14:paraId="1F06524B" w14:textId="1D77E12E" w:rsidR="001273C1" w:rsidRDefault="0084489C" w:rsidP="00D54A7F">
      <w:pPr>
        <w:pStyle w:val="Subtitle"/>
      </w:pPr>
      <w:r>
        <w:t>For Pandex, Inc.</w:t>
      </w:r>
    </w:p>
    <w:p w14:paraId="7652E1DB" w14:textId="6073D39A" w:rsidR="001273C1" w:rsidRDefault="00CF4694" w:rsidP="00D54A7F">
      <w:pPr>
        <w:pStyle w:val="Heading1"/>
      </w:pPr>
      <w:sdt>
        <w:sdtPr>
          <w:alias w:val="Overview:"/>
          <w:tag w:val="Overview:"/>
          <w:id w:val="-1324508684"/>
          <w:placeholder>
            <w:docPart w:val="EB37F640D3AC424BAD025BA2C3823AB2"/>
          </w:placeholder>
          <w:temporary/>
          <w:showingPlcHdr/>
          <w15:appearance w15:val="hidden"/>
        </w:sdtPr>
        <w:sdtEndPr/>
        <w:sdtContent>
          <w:r w:rsidR="00386778">
            <w:t>Overview</w:t>
          </w:r>
        </w:sdtContent>
      </w:sdt>
    </w:p>
    <w:p w14:paraId="64AF73B6" w14:textId="39A086B8" w:rsidR="001273C1" w:rsidRDefault="00DA1EA1">
      <w:r>
        <w:rPr>
          <w:b/>
          <w:bCs/>
          <w:sz w:val="20"/>
          <w:szCs w:val="20"/>
        </w:rPr>
        <w:t>Problem</w:t>
      </w:r>
      <w:r w:rsidR="00D54A7F" w:rsidRPr="00DA1EA1">
        <w:rPr>
          <w:b/>
          <w:bCs/>
          <w:sz w:val="20"/>
          <w:szCs w:val="20"/>
        </w:rPr>
        <w:t>:</w:t>
      </w:r>
      <w:r w:rsidR="00D54A7F" w:rsidRPr="00DA1EA1">
        <w:rPr>
          <w:sz w:val="20"/>
          <w:szCs w:val="20"/>
        </w:rPr>
        <w:t xml:space="preserve"> </w:t>
      </w:r>
      <w:r w:rsidR="00D54A7F" w:rsidRPr="00D54A7F">
        <w:t>Pandex is a nationwide food delivery service used by thousands of customers every day. Since the manifestation of global issues stemming from the COVID-19 Pandemic</w:t>
      </w:r>
      <w:r w:rsidR="00D54A7F">
        <w:t>, more and more customers rely on food delivery services like Pandex to stay safe in isolation while enjoying their favorite foods. Business has increased as more people stay home, and we should remain as efficient and competitive as possible in this growing industry.</w:t>
      </w:r>
    </w:p>
    <w:p w14:paraId="061A9110" w14:textId="0B700778" w:rsidR="00D54A7F" w:rsidRDefault="00D54A7F">
      <w:r>
        <w:t>Pandex does not currently have a singular database from which to track and analyze data, through which sound business decisions can be made regarding the future of the company.</w:t>
      </w:r>
    </w:p>
    <w:p w14:paraId="45B5E7BA" w14:textId="7B2C5F6A" w:rsidR="001273C1" w:rsidRDefault="00D54A7F">
      <w:r w:rsidRPr="00DA1EA1">
        <w:rPr>
          <w:b/>
          <w:bCs/>
          <w:sz w:val="20"/>
          <w:szCs w:val="20"/>
        </w:rPr>
        <w:t>Solution</w:t>
      </w:r>
      <w:r w:rsidRPr="00DA1EA1">
        <w:rPr>
          <w:sz w:val="20"/>
          <w:szCs w:val="20"/>
        </w:rPr>
        <w:t xml:space="preserve">: </w:t>
      </w:r>
      <w:r>
        <w:t>We plan to create a database to consolidate and track business-related data for analysis.</w:t>
      </w:r>
      <w:r w:rsidR="00DA1EA1">
        <w:t xml:space="preserve"> This data will be aggregated into a data warehouse for analysis.</w:t>
      </w:r>
      <w:r>
        <w:t xml:space="preserve"> We will analyze this data, noting any positive </w:t>
      </w:r>
      <w:r w:rsidR="00DA1EA1">
        <w:t>trends</w:t>
      </w:r>
      <w:r>
        <w:t xml:space="preserve"> or avenues for improvement, and report our findings to the Pandex board for scrutiny.</w:t>
      </w:r>
    </w:p>
    <w:p w14:paraId="02A28EB7" w14:textId="77777777" w:rsidR="001273C1" w:rsidRDefault="00CF4694">
      <w:pPr>
        <w:pStyle w:val="Heading2"/>
      </w:pPr>
      <w:sdt>
        <w:sdtPr>
          <w:alias w:val="Execution Strategy:"/>
          <w:tag w:val="Execution Strategy:"/>
          <w:id w:val="-738408525"/>
          <w:placeholder>
            <w:docPart w:val="C616758E95D844C5B43978E57B56A3F7"/>
          </w:placeholder>
          <w:temporary/>
          <w:showingPlcHdr/>
          <w15:appearance w15:val="hidden"/>
        </w:sdtPr>
        <w:sdtEndPr/>
        <w:sdtContent>
          <w:r w:rsidR="00FC68B0">
            <w:t>Execution Strategy</w:t>
          </w:r>
        </w:sdtContent>
      </w:sdt>
    </w:p>
    <w:p w14:paraId="622386D3" w14:textId="47778E80" w:rsidR="001273C1" w:rsidRDefault="00DA1EA1" w:rsidP="00DA1EA1">
      <w:pPr>
        <w:pStyle w:val="NoSpacing"/>
        <w:numPr>
          <w:ilvl w:val="0"/>
          <w:numId w:val="14"/>
        </w:numPr>
      </w:pPr>
      <w:r>
        <w:t>Create a strong database system using SQL,</w:t>
      </w:r>
    </w:p>
    <w:p w14:paraId="7F125F4B" w14:textId="50A2A4A2" w:rsidR="00DA1EA1" w:rsidRDefault="00DA1EA1" w:rsidP="00DA1EA1">
      <w:pPr>
        <w:pStyle w:val="NoSpacing"/>
        <w:numPr>
          <w:ilvl w:val="0"/>
          <w:numId w:val="14"/>
        </w:numPr>
      </w:pPr>
      <w:r>
        <w:t>Populate the database with current and past data using SSIS,</w:t>
      </w:r>
    </w:p>
    <w:p w14:paraId="462ECF72" w14:textId="0A92B66B" w:rsidR="00DA1EA1" w:rsidRDefault="00DA1EA1" w:rsidP="00DA1EA1">
      <w:pPr>
        <w:pStyle w:val="NoSpacing"/>
        <w:numPr>
          <w:ilvl w:val="0"/>
          <w:numId w:val="14"/>
        </w:numPr>
      </w:pPr>
      <w:r>
        <w:t>Transfer the database to a data warehouse,</w:t>
      </w:r>
    </w:p>
    <w:p w14:paraId="24D408CA" w14:textId="30982CCC" w:rsidR="00DA1EA1" w:rsidRDefault="00047776" w:rsidP="00DA1EA1">
      <w:pPr>
        <w:pStyle w:val="NoSpacing"/>
        <w:numPr>
          <w:ilvl w:val="0"/>
          <w:numId w:val="14"/>
        </w:numPr>
      </w:pPr>
      <w:r>
        <w:t>Using SSAS, a</w:t>
      </w:r>
      <w:r w:rsidR="00DA1EA1">
        <w:t>nalyze each aspect of our company that has been recorded, looking for possible trends,</w:t>
      </w:r>
    </w:p>
    <w:p w14:paraId="68F07784" w14:textId="49E6C360" w:rsidR="001273C1" w:rsidRDefault="00DA1EA1" w:rsidP="00DA1EA1">
      <w:pPr>
        <w:pStyle w:val="NoSpacing"/>
        <w:numPr>
          <w:ilvl w:val="0"/>
          <w:numId w:val="14"/>
        </w:numPr>
      </w:pPr>
      <w:r>
        <w:t>Report our findings to the Pandex board</w:t>
      </w:r>
      <w:r w:rsidR="00047776">
        <w:t xml:space="preserve"> using SSRS</w:t>
      </w:r>
      <w:r>
        <w:t>.</w:t>
      </w:r>
    </w:p>
    <w:p w14:paraId="3EA2F649" w14:textId="77777777" w:rsidR="001273C1" w:rsidRDefault="00CF4694">
      <w:pPr>
        <w:pStyle w:val="Heading2"/>
      </w:pPr>
      <w:sdt>
        <w:sdtPr>
          <w:alias w:val="Project Deliverables:"/>
          <w:tag w:val="Project Deliverables:"/>
          <w:id w:val="1450042905"/>
          <w:placeholder>
            <w:docPart w:val="5C8A5306CBD14D70B67EEA714A7FAFF0"/>
          </w:placeholder>
          <w:temporary/>
          <w:showingPlcHdr/>
          <w15:appearance w15:val="hidden"/>
        </w:sdtPr>
        <w:sdtEndPr/>
        <w:sdtContent>
          <w:r w:rsidR="00FC68B0">
            <w:t>Project Deliverables</w:t>
          </w:r>
        </w:sdtContent>
      </w:sdt>
    </w:p>
    <w:p w14:paraId="0CCF2391" w14:textId="77777777" w:rsidR="001273C1" w:rsidRDefault="00CF4694">
      <w:sdt>
        <w:sdtPr>
          <w:alias w:val="Enter description:"/>
          <w:tag w:val="Enter description:"/>
          <w:id w:val="-1933585156"/>
          <w:placeholder>
            <w:docPart w:val="8AFF8C33E02F4E39A6B53035AF4EA745"/>
          </w:placeholder>
          <w:temporary/>
          <w:showingPlcHdr/>
          <w15:appearance w15:val="hidden"/>
        </w:sdtPr>
        <w:sdtEndPr/>
        <w:sdtContent>
          <w:r w:rsidR="00FC68B0">
            <w:t>Following is a complete list of all project deliverables:</w:t>
          </w:r>
        </w:sdtContent>
      </w:sdt>
    </w:p>
    <w:tbl>
      <w:tblPr>
        <w:tblStyle w:val="ProposalTable"/>
        <w:tblW w:w="5000" w:type="pct"/>
        <w:tblLook w:val="04A0" w:firstRow="1" w:lastRow="0" w:firstColumn="1" w:lastColumn="0" w:noHBand="0" w:noVBand="1"/>
        <w:tblDescription w:val="Project deliverables"/>
      </w:tblPr>
      <w:tblGrid>
        <w:gridCol w:w="2784"/>
        <w:gridCol w:w="6566"/>
      </w:tblGrid>
      <w:tr w:rsidR="001273C1" w14:paraId="2E80D86C" w14:textId="77777777" w:rsidTr="001273C1">
        <w:trPr>
          <w:cnfStyle w:val="100000000000" w:firstRow="1" w:lastRow="0" w:firstColumn="0" w:lastColumn="0" w:oddVBand="0" w:evenVBand="0" w:oddHBand="0" w:evenHBand="0" w:firstRowFirstColumn="0" w:firstRowLastColumn="0" w:lastRowFirstColumn="0" w:lastRowLastColumn="0"/>
        </w:trPr>
        <w:tc>
          <w:tcPr>
            <w:tcW w:w="1489" w:type="pct"/>
          </w:tcPr>
          <w:p w14:paraId="01942B60" w14:textId="77777777" w:rsidR="001273C1" w:rsidRDefault="00CF4694">
            <w:sdt>
              <w:sdtPr>
                <w:alias w:val="Deliverable:"/>
                <w:tag w:val="Deliverable:"/>
                <w:id w:val="355699831"/>
                <w:placeholder>
                  <w:docPart w:val="2482CD4003404F898BC74C050377B558"/>
                </w:placeholder>
                <w:temporary/>
                <w:showingPlcHdr/>
                <w15:appearance w15:val="hidden"/>
              </w:sdtPr>
              <w:sdtEndPr/>
              <w:sdtContent>
                <w:r w:rsidR="00FC68B0">
                  <w:t>Deliverable</w:t>
                </w:r>
              </w:sdtContent>
            </w:sdt>
          </w:p>
        </w:tc>
        <w:tc>
          <w:tcPr>
            <w:tcW w:w="3511" w:type="pct"/>
          </w:tcPr>
          <w:p w14:paraId="2C50B01B" w14:textId="77777777" w:rsidR="001273C1" w:rsidRDefault="00CF4694">
            <w:sdt>
              <w:sdtPr>
                <w:alias w:val="Description:"/>
                <w:tag w:val="Description:"/>
                <w:id w:val="1446037421"/>
                <w:placeholder>
                  <w:docPart w:val="0AE1185D09EE4ECF9B0504916DEA9213"/>
                </w:placeholder>
                <w:temporary/>
                <w:showingPlcHdr/>
                <w15:appearance w15:val="hidden"/>
              </w:sdtPr>
              <w:sdtEndPr/>
              <w:sdtContent>
                <w:r w:rsidR="00FC68B0">
                  <w:t>Description</w:t>
                </w:r>
              </w:sdtContent>
            </w:sdt>
          </w:p>
        </w:tc>
      </w:tr>
      <w:tr w:rsidR="001273C1" w14:paraId="5EAD2D8F" w14:textId="77777777" w:rsidTr="001273C1">
        <w:tc>
          <w:tcPr>
            <w:tcW w:w="1489" w:type="pct"/>
          </w:tcPr>
          <w:p w14:paraId="1FFB79B2" w14:textId="2DF321CB" w:rsidR="001273C1" w:rsidRDefault="00DA1EA1">
            <w:r>
              <w:t>Pandex Operations Database</w:t>
            </w:r>
          </w:p>
        </w:tc>
        <w:tc>
          <w:tcPr>
            <w:tcW w:w="3511" w:type="pct"/>
          </w:tcPr>
          <w:p w14:paraId="0D786451" w14:textId="363C6EE8" w:rsidR="001273C1" w:rsidRDefault="00DA1EA1">
            <w:r>
              <w:t>Collection of data for all aspects of business, organized into an indexed, searchable database structure</w:t>
            </w:r>
          </w:p>
        </w:tc>
      </w:tr>
      <w:tr w:rsidR="001273C1" w14:paraId="5E8C3960" w14:textId="77777777" w:rsidTr="001273C1">
        <w:tc>
          <w:tcPr>
            <w:tcW w:w="1489" w:type="pct"/>
          </w:tcPr>
          <w:p w14:paraId="34B9BD00" w14:textId="71EC567E" w:rsidR="001273C1" w:rsidRDefault="00DA1EA1">
            <w:r>
              <w:t>Data Warehouse</w:t>
            </w:r>
          </w:p>
        </w:tc>
        <w:tc>
          <w:tcPr>
            <w:tcW w:w="3511" w:type="pct"/>
          </w:tcPr>
          <w:p w14:paraId="54947653" w14:textId="590FAD28" w:rsidR="001273C1" w:rsidRDefault="00DA1EA1">
            <w:r>
              <w:t>Robust data warehouse containing data for analysis</w:t>
            </w:r>
          </w:p>
        </w:tc>
      </w:tr>
      <w:tr w:rsidR="001273C1" w14:paraId="09AB229B" w14:textId="77777777" w:rsidTr="001273C1">
        <w:tc>
          <w:tcPr>
            <w:tcW w:w="1489" w:type="pct"/>
          </w:tcPr>
          <w:p w14:paraId="4481EEF1" w14:textId="2B4F3117" w:rsidR="001273C1" w:rsidRDefault="00F05D89">
            <w:r>
              <w:t>Findings Report</w:t>
            </w:r>
          </w:p>
        </w:tc>
        <w:tc>
          <w:tcPr>
            <w:tcW w:w="3511" w:type="pct"/>
          </w:tcPr>
          <w:p w14:paraId="47B86FF0" w14:textId="7E157EFD" w:rsidR="001273C1" w:rsidRDefault="00F05D89">
            <w:r>
              <w:t>Presentation of data analysis results, including any commentary on areas for improvement or additional focus</w:t>
            </w:r>
          </w:p>
        </w:tc>
      </w:tr>
    </w:tbl>
    <w:p w14:paraId="055B54AD" w14:textId="77777777" w:rsidR="001273C1" w:rsidRDefault="00CF4694">
      <w:pPr>
        <w:pStyle w:val="Heading2"/>
      </w:pPr>
      <w:sdt>
        <w:sdtPr>
          <w:alias w:val="Timeline for Execution:"/>
          <w:tag w:val="Timeline for Execution:"/>
          <w:id w:val="-1282346054"/>
          <w:placeholder>
            <w:docPart w:val="CEEDFE83F8A84A06A0A277C0877719EE"/>
          </w:placeholder>
          <w:temporary/>
          <w:showingPlcHdr/>
          <w15:appearance w15:val="hidden"/>
        </w:sdtPr>
        <w:sdtEndPr/>
        <w:sdtContent>
          <w:r w:rsidR="00FC68B0">
            <w:t>Timeline for Execution</w:t>
          </w:r>
        </w:sdtContent>
      </w:sdt>
    </w:p>
    <w:p w14:paraId="636C7C43" w14:textId="77777777" w:rsidR="001273C1" w:rsidRDefault="001273C1">
      <w:pPr>
        <w:pStyle w:val="NoSpacing"/>
      </w:pPr>
    </w:p>
    <w:p w14:paraId="364261E0" w14:textId="2634547F" w:rsidR="001273C1" w:rsidRDefault="00CF4694" w:rsidP="0084489C">
      <w:sdt>
        <w:sdtPr>
          <w:alias w:val="Enter description:"/>
          <w:tag w:val="Enter description:"/>
          <w:id w:val="1109160228"/>
          <w:placeholder>
            <w:docPart w:val="4B54E96E33E44238A244CAF165D7B997"/>
          </w:placeholder>
          <w:temporary/>
          <w:showingPlcHdr/>
          <w15:appearance w15:val="hidden"/>
        </w:sdtPr>
        <w:sdtEndPr/>
        <w:sdtContent>
          <w:r w:rsidR="00FC68B0">
            <w:t>Key project dates are outlined below. Dates are best-guess estimates and are subject to change until a contract is executed.</w:t>
          </w:r>
        </w:sdtContent>
      </w:sdt>
    </w:p>
    <w:tbl>
      <w:tblPr>
        <w:tblStyle w:val="ProposalTable"/>
        <w:tblW w:w="5000" w:type="pct"/>
        <w:tblLook w:val="04A0" w:firstRow="1" w:lastRow="0" w:firstColumn="1" w:lastColumn="0" w:noHBand="0" w:noVBand="1"/>
        <w:tblDescription w:val="Project timeline"/>
      </w:tblPr>
      <w:tblGrid>
        <w:gridCol w:w="3957"/>
        <w:gridCol w:w="1797"/>
        <w:gridCol w:w="1797"/>
        <w:gridCol w:w="1799"/>
      </w:tblGrid>
      <w:tr w:rsidR="001273C1" w14:paraId="70249ABC" w14:textId="77777777" w:rsidTr="00FC68B0">
        <w:trPr>
          <w:cnfStyle w:val="100000000000" w:firstRow="1" w:lastRow="0" w:firstColumn="0" w:lastColumn="0" w:oddVBand="0" w:evenVBand="0" w:oddHBand="0" w:evenHBand="0" w:firstRowFirstColumn="0" w:firstRowLastColumn="0" w:lastRowFirstColumn="0" w:lastRowLastColumn="0"/>
        </w:trPr>
        <w:tc>
          <w:tcPr>
            <w:tcW w:w="2116" w:type="pct"/>
          </w:tcPr>
          <w:p w14:paraId="2BB190B0" w14:textId="77777777" w:rsidR="001273C1" w:rsidRDefault="00CF4694">
            <w:sdt>
              <w:sdtPr>
                <w:alias w:val="Description:"/>
                <w:tag w:val="Description:"/>
                <w:id w:val="-1811542606"/>
                <w:placeholder>
                  <w:docPart w:val="4D160AE584454B1DA2E32D6DB359FA0D"/>
                </w:placeholder>
                <w:temporary/>
                <w:showingPlcHdr/>
                <w15:appearance w15:val="hidden"/>
              </w:sdtPr>
              <w:sdtEndPr/>
              <w:sdtContent>
                <w:r w:rsidR="00FC68B0">
                  <w:t>Description</w:t>
                </w:r>
              </w:sdtContent>
            </w:sdt>
          </w:p>
        </w:tc>
        <w:tc>
          <w:tcPr>
            <w:tcW w:w="961" w:type="pct"/>
          </w:tcPr>
          <w:p w14:paraId="56088042" w14:textId="77777777" w:rsidR="001273C1" w:rsidRDefault="00CF4694">
            <w:sdt>
              <w:sdtPr>
                <w:alias w:val="Start Date:"/>
                <w:tag w:val="Start Date:"/>
                <w:id w:val="-617991579"/>
                <w:placeholder>
                  <w:docPart w:val="2FF3DABD793641FA920B4749499B0B64"/>
                </w:placeholder>
                <w:temporary/>
                <w:showingPlcHdr/>
                <w15:appearance w15:val="hidden"/>
              </w:sdtPr>
              <w:sdtEndPr/>
              <w:sdtContent>
                <w:r w:rsidR="00FC68B0">
                  <w:t>Start Date</w:t>
                </w:r>
              </w:sdtContent>
            </w:sdt>
          </w:p>
        </w:tc>
        <w:tc>
          <w:tcPr>
            <w:tcW w:w="961" w:type="pct"/>
          </w:tcPr>
          <w:p w14:paraId="1F2D5964" w14:textId="77777777" w:rsidR="001273C1" w:rsidRDefault="00CF4694">
            <w:sdt>
              <w:sdtPr>
                <w:alias w:val="End Date:"/>
                <w:tag w:val="End Date:"/>
                <w:id w:val="-285503997"/>
                <w:placeholder>
                  <w:docPart w:val="0EB02F9002F14D068E4F58CB671DAF80"/>
                </w:placeholder>
                <w:temporary/>
                <w:showingPlcHdr/>
                <w15:appearance w15:val="hidden"/>
              </w:sdtPr>
              <w:sdtEndPr/>
              <w:sdtContent>
                <w:r w:rsidR="00FC68B0">
                  <w:t>End Date</w:t>
                </w:r>
              </w:sdtContent>
            </w:sdt>
          </w:p>
        </w:tc>
        <w:tc>
          <w:tcPr>
            <w:tcW w:w="962" w:type="pct"/>
          </w:tcPr>
          <w:p w14:paraId="29CB1D02" w14:textId="77777777" w:rsidR="001273C1" w:rsidRDefault="00CF4694">
            <w:sdt>
              <w:sdtPr>
                <w:alias w:val="Duration:"/>
                <w:tag w:val="Duration:"/>
                <w:id w:val="-809235519"/>
                <w:placeholder>
                  <w:docPart w:val="683B4AEEF8C84F8D8E2A23C9B1BA7682"/>
                </w:placeholder>
                <w:temporary/>
                <w:showingPlcHdr/>
                <w15:appearance w15:val="hidden"/>
              </w:sdtPr>
              <w:sdtEndPr/>
              <w:sdtContent>
                <w:r w:rsidR="00FC68B0">
                  <w:t>Duration</w:t>
                </w:r>
              </w:sdtContent>
            </w:sdt>
          </w:p>
        </w:tc>
      </w:tr>
      <w:tr w:rsidR="00E54FFB" w14:paraId="6E68B955" w14:textId="77777777" w:rsidTr="00E54FFB">
        <w:tc>
          <w:tcPr>
            <w:tcW w:w="2116" w:type="pct"/>
          </w:tcPr>
          <w:p w14:paraId="4EB3739E" w14:textId="54DF807D" w:rsidR="00E54FFB" w:rsidRPr="00047776" w:rsidRDefault="00CF4694">
            <w:pPr>
              <w:rPr>
                <w:u w:val="single"/>
              </w:rPr>
            </w:pPr>
            <w:sdt>
              <w:sdtPr>
                <w:rPr>
                  <w:u w:val="single"/>
                </w:rPr>
                <w:alias w:val="Project Start:"/>
                <w:tag w:val="Project Start:"/>
                <w:id w:val="1844816578"/>
                <w:placeholder>
                  <w:docPart w:val="57C75F3CA2494B4C90CDCFB34AE037A4"/>
                </w:placeholder>
                <w:temporary/>
                <w:showingPlcHdr/>
                <w15:appearance w15:val="hidden"/>
              </w:sdtPr>
              <w:sdtEndPr/>
              <w:sdtContent>
                <w:r w:rsidR="00E54FFB" w:rsidRPr="00047776">
                  <w:rPr>
                    <w:i/>
                    <w:iCs/>
                    <w:u w:val="single"/>
                  </w:rPr>
                  <w:t>Project Start</w:t>
                </w:r>
              </w:sdtContent>
            </w:sdt>
          </w:p>
        </w:tc>
        <w:tc>
          <w:tcPr>
            <w:tcW w:w="961" w:type="pct"/>
          </w:tcPr>
          <w:p w14:paraId="556741E0" w14:textId="557790FF" w:rsidR="00E54FFB" w:rsidRPr="00047776" w:rsidRDefault="00E54FFB">
            <w:pPr>
              <w:rPr>
                <w:u w:val="single"/>
              </w:rPr>
            </w:pPr>
            <w:r w:rsidRPr="00047776">
              <w:rPr>
                <w:u w:val="single"/>
              </w:rPr>
              <w:t>2/8/2021</w:t>
            </w:r>
          </w:p>
        </w:tc>
        <w:tc>
          <w:tcPr>
            <w:tcW w:w="1923" w:type="pct"/>
            <w:gridSpan w:val="2"/>
          </w:tcPr>
          <w:p w14:paraId="25D4C3D0" w14:textId="77777777" w:rsidR="00E54FFB" w:rsidRDefault="00E54FFB"/>
        </w:tc>
      </w:tr>
      <w:tr w:rsidR="001273C1" w14:paraId="01AB489B" w14:textId="77777777" w:rsidTr="00FC68B0">
        <w:tc>
          <w:tcPr>
            <w:tcW w:w="2116" w:type="pct"/>
          </w:tcPr>
          <w:p w14:paraId="07DA5278" w14:textId="7EF0F327" w:rsidR="001273C1" w:rsidRDefault="00F05D89">
            <w:r>
              <w:t>Database creation</w:t>
            </w:r>
          </w:p>
        </w:tc>
        <w:tc>
          <w:tcPr>
            <w:tcW w:w="961" w:type="pct"/>
          </w:tcPr>
          <w:p w14:paraId="5D9A8AAD" w14:textId="40011031" w:rsidR="001273C1" w:rsidRDefault="00F05D89">
            <w:r>
              <w:t>2/8/2021</w:t>
            </w:r>
          </w:p>
        </w:tc>
        <w:tc>
          <w:tcPr>
            <w:tcW w:w="961" w:type="pct"/>
          </w:tcPr>
          <w:p w14:paraId="0CC6FAD3" w14:textId="242B1D37" w:rsidR="001273C1" w:rsidRDefault="00F05D89">
            <w:r>
              <w:t>2/</w:t>
            </w:r>
            <w:r w:rsidR="00E54FFB">
              <w:t>9</w:t>
            </w:r>
            <w:r>
              <w:t>/2021</w:t>
            </w:r>
          </w:p>
        </w:tc>
        <w:tc>
          <w:tcPr>
            <w:tcW w:w="962" w:type="pct"/>
          </w:tcPr>
          <w:p w14:paraId="48911A50" w14:textId="6E1865C3" w:rsidR="001273C1" w:rsidRDefault="00E54FFB">
            <w:r>
              <w:t>2</w:t>
            </w:r>
            <w:r w:rsidR="005F7A4C">
              <w:t xml:space="preserve"> days</w:t>
            </w:r>
          </w:p>
        </w:tc>
      </w:tr>
      <w:tr w:rsidR="001273C1" w14:paraId="035207AC" w14:textId="77777777" w:rsidTr="00FC68B0">
        <w:tc>
          <w:tcPr>
            <w:tcW w:w="2116" w:type="pct"/>
          </w:tcPr>
          <w:p w14:paraId="230D181C" w14:textId="1F0477E1" w:rsidR="001273C1" w:rsidRDefault="00F05D89">
            <w:r>
              <w:lastRenderedPageBreak/>
              <w:t>Data transfer</w:t>
            </w:r>
          </w:p>
        </w:tc>
        <w:tc>
          <w:tcPr>
            <w:tcW w:w="961" w:type="pct"/>
          </w:tcPr>
          <w:p w14:paraId="4862ADAF" w14:textId="050CC843" w:rsidR="001273C1" w:rsidRDefault="00F05D89">
            <w:r>
              <w:t>2/10/2021</w:t>
            </w:r>
          </w:p>
        </w:tc>
        <w:tc>
          <w:tcPr>
            <w:tcW w:w="961" w:type="pct"/>
          </w:tcPr>
          <w:p w14:paraId="0CADF64F" w14:textId="02B09815" w:rsidR="001273C1" w:rsidRDefault="00F05D89">
            <w:r>
              <w:t>2/1</w:t>
            </w:r>
            <w:r w:rsidR="005F7A4C">
              <w:t>1</w:t>
            </w:r>
            <w:r>
              <w:t>/2021</w:t>
            </w:r>
          </w:p>
        </w:tc>
        <w:tc>
          <w:tcPr>
            <w:tcW w:w="962" w:type="pct"/>
          </w:tcPr>
          <w:p w14:paraId="08CEDF1D" w14:textId="60981357" w:rsidR="001273C1" w:rsidRDefault="005F7A4C">
            <w:r>
              <w:t>2 days</w:t>
            </w:r>
          </w:p>
        </w:tc>
      </w:tr>
      <w:tr w:rsidR="005F7A4C" w14:paraId="31AF6E63" w14:textId="77777777" w:rsidTr="005F7A4C">
        <w:tc>
          <w:tcPr>
            <w:tcW w:w="5000" w:type="pct"/>
            <w:gridSpan w:val="4"/>
          </w:tcPr>
          <w:p w14:paraId="7E1CCB47" w14:textId="4076EA9C" w:rsidR="005F7A4C" w:rsidRDefault="00CF4694">
            <w:sdt>
              <w:sdtPr>
                <w:alias w:val="Phase 1 Complete:"/>
                <w:tag w:val="Phase 1 Complete:"/>
                <w:id w:val="-1329051165"/>
                <w:placeholder>
                  <w:docPart w:val="04473475B22C4ED38A3DE3AEC4A9EA30"/>
                </w:placeholder>
                <w:temporary/>
                <w:showingPlcHdr/>
                <w15:appearance w15:val="hidden"/>
              </w:sdtPr>
              <w:sdtEndPr/>
              <w:sdtContent>
                <w:r w:rsidR="005F7A4C" w:rsidRPr="00047776">
                  <w:rPr>
                    <w:i/>
                    <w:iCs/>
                  </w:rPr>
                  <w:t>Phase 1 Complete</w:t>
                </w:r>
              </w:sdtContent>
            </w:sdt>
          </w:p>
        </w:tc>
      </w:tr>
      <w:tr w:rsidR="001273C1" w14:paraId="3518703A" w14:textId="77777777" w:rsidTr="00FC68B0">
        <w:tc>
          <w:tcPr>
            <w:tcW w:w="2116" w:type="pct"/>
          </w:tcPr>
          <w:p w14:paraId="322A8EBA" w14:textId="4CA23469" w:rsidR="001273C1" w:rsidRDefault="00F05D89">
            <w:r>
              <w:t>Data warehouse creation</w:t>
            </w:r>
          </w:p>
        </w:tc>
        <w:tc>
          <w:tcPr>
            <w:tcW w:w="961" w:type="pct"/>
          </w:tcPr>
          <w:p w14:paraId="25B24958" w14:textId="772E29F1" w:rsidR="001273C1" w:rsidRDefault="005F7A4C">
            <w:r>
              <w:t>2/12/2021</w:t>
            </w:r>
          </w:p>
        </w:tc>
        <w:tc>
          <w:tcPr>
            <w:tcW w:w="961" w:type="pct"/>
          </w:tcPr>
          <w:p w14:paraId="43B46B4B" w14:textId="065B047E" w:rsidR="001273C1" w:rsidRDefault="005F7A4C">
            <w:r>
              <w:t>2/12/2021</w:t>
            </w:r>
          </w:p>
        </w:tc>
        <w:tc>
          <w:tcPr>
            <w:tcW w:w="962" w:type="pct"/>
          </w:tcPr>
          <w:p w14:paraId="7B84EA2B" w14:textId="4590A0E2" w:rsidR="001273C1" w:rsidRDefault="005F7A4C">
            <w:r>
              <w:t>1 day</w:t>
            </w:r>
          </w:p>
        </w:tc>
      </w:tr>
      <w:tr w:rsidR="001273C1" w14:paraId="39EF4F13" w14:textId="77777777" w:rsidTr="00FC68B0">
        <w:tc>
          <w:tcPr>
            <w:tcW w:w="2116" w:type="pct"/>
          </w:tcPr>
          <w:p w14:paraId="05963D9C" w14:textId="470541D9" w:rsidR="001273C1" w:rsidRDefault="00F05D89">
            <w:r>
              <w:t>Analysis</w:t>
            </w:r>
            <w:r w:rsidR="00047776">
              <w:t xml:space="preserve"> and Reports</w:t>
            </w:r>
          </w:p>
        </w:tc>
        <w:tc>
          <w:tcPr>
            <w:tcW w:w="961" w:type="pct"/>
          </w:tcPr>
          <w:p w14:paraId="6FC649A8" w14:textId="5D9FBC48" w:rsidR="001273C1" w:rsidRDefault="005F7A4C">
            <w:r>
              <w:t>2/12/2021</w:t>
            </w:r>
          </w:p>
        </w:tc>
        <w:tc>
          <w:tcPr>
            <w:tcW w:w="961" w:type="pct"/>
          </w:tcPr>
          <w:p w14:paraId="2504B6E2" w14:textId="2C5C2E15" w:rsidR="001273C1" w:rsidRDefault="005F7A4C">
            <w:r>
              <w:t>2/1</w:t>
            </w:r>
            <w:r w:rsidR="00E54FFB">
              <w:t>4</w:t>
            </w:r>
            <w:r>
              <w:t>/2021</w:t>
            </w:r>
          </w:p>
        </w:tc>
        <w:tc>
          <w:tcPr>
            <w:tcW w:w="962" w:type="pct"/>
          </w:tcPr>
          <w:p w14:paraId="40E8B187" w14:textId="0266C20E" w:rsidR="001273C1" w:rsidRDefault="00E54FFB">
            <w:r>
              <w:t>2</w:t>
            </w:r>
            <w:r w:rsidR="005F7A4C">
              <w:t xml:space="preserve"> days</w:t>
            </w:r>
          </w:p>
        </w:tc>
      </w:tr>
      <w:tr w:rsidR="005F7A4C" w14:paraId="3933F1B7" w14:textId="77777777" w:rsidTr="005F7A4C">
        <w:tc>
          <w:tcPr>
            <w:tcW w:w="5000" w:type="pct"/>
            <w:gridSpan w:val="4"/>
          </w:tcPr>
          <w:p w14:paraId="1AB1FC97" w14:textId="59D99A27" w:rsidR="005F7A4C" w:rsidRDefault="00CF4694">
            <w:sdt>
              <w:sdtPr>
                <w:alias w:val="Phase 2 Complete:"/>
                <w:tag w:val="Phase 2 Complete:"/>
                <w:id w:val="-2080668784"/>
                <w:placeholder>
                  <w:docPart w:val="F350340F03C84C61B8F271C09E8C63B2"/>
                </w:placeholder>
                <w:temporary/>
                <w:showingPlcHdr/>
                <w15:appearance w15:val="hidden"/>
              </w:sdtPr>
              <w:sdtEndPr/>
              <w:sdtContent>
                <w:r w:rsidR="005F7A4C" w:rsidRPr="00047776">
                  <w:rPr>
                    <w:i/>
                    <w:iCs/>
                  </w:rPr>
                  <w:t>Phase 2 Complete</w:t>
                </w:r>
              </w:sdtContent>
            </w:sdt>
          </w:p>
        </w:tc>
      </w:tr>
      <w:tr w:rsidR="001273C1" w14:paraId="1693B1FE" w14:textId="77777777" w:rsidTr="00FC68B0">
        <w:tc>
          <w:tcPr>
            <w:tcW w:w="2116" w:type="pct"/>
          </w:tcPr>
          <w:p w14:paraId="18CCD08D" w14:textId="11B1699F" w:rsidR="001273C1" w:rsidRDefault="00F05D89">
            <w:r>
              <w:t>Presentation creation</w:t>
            </w:r>
          </w:p>
        </w:tc>
        <w:tc>
          <w:tcPr>
            <w:tcW w:w="961" w:type="pct"/>
          </w:tcPr>
          <w:p w14:paraId="04696740" w14:textId="0C5D7299" w:rsidR="001273C1" w:rsidRDefault="005F7A4C">
            <w:r>
              <w:t>2/15/2021</w:t>
            </w:r>
          </w:p>
        </w:tc>
        <w:tc>
          <w:tcPr>
            <w:tcW w:w="961" w:type="pct"/>
          </w:tcPr>
          <w:p w14:paraId="5AAAB44D" w14:textId="3A2ADE06" w:rsidR="001273C1" w:rsidRDefault="005F7A4C">
            <w:r>
              <w:t>2/15/2021</w:t>
            </w:r>
          </w:p>
        </w:tc>
        <w:tc>
          <w:tcPr>
            <w:tcW w:w="962" w:type="pct"/>
          </w:tcPr>
          <w:p w14:paraId="61D3D4B3" w14:textId="255E4C62" w:rsidR="001273C1" w:rsidRDefault="005F7A4C">
            <w:r>
              <w:t>1 day</w:t>
            </w:r>
          </w:p>
        </w:tc>
      </w:tr>
      <w:tr w:rsidR="001273C1" w14:paraId="0CDBA621" w14:textId="77777777" w:rsidTr="00FC68B0">
        <w:tc>
          <w:tcPr>
            <w:tcW w:w="2116" w:type="pct"/>
          </w:tcPr>
          <w:p w14:paraId="3B202462" w14:textId="64EE1A80" w:rsidR="001273C1" w:rsidRDefault="00F05D89">
            <w:r>
              <w:t>Analysis results</w:t>
            </w:r>
            <w:r w:rsidR="005F7A4C">
              <w:t xml:space="preserve"> presentation</w:t>
            </w:r>
          </w:p>
        </w:tc>
        <w:tc>
          <w:tcPr>
            <w:tcW w:w="961" w:type="pct"/>
          </w:tcPr>
          <w:p w14:paraId="5B20858A" w14:textId="5B84B0F9" w:rsidR="001273C1" w:rsidRDefault="005F7A4C">
            <w:r>
              <w:t>2/16/2021</w:t>
            </w:r>
          </w:p>
        </w:tc>
        <w:tc>
          <w:tcPr>
            <w:tcW w:w="961" w:type="pct"/>
          </w:tcPr>
          <w:p w14:paraId="09AFD2FB" w14:textId="314603E7" w:rsidR="001273C1" w:rsidRDefault="005F7A4C">
            <w:r>
              <w:t>2/16/2021</w:t>
            </w:r>
          </w:p>
        </w:tc>
        <w:tc>
          <w:tcPr>
            <w:tcW w:w="962" w:type="pct"/>
          </w:tcPr>
          <w:p w14:paraId="393DA47A" w14:textId="5B55394D" w:rsidR="001273C1" w:rsidRDefault="005F7A4C">
            <w:r>
              <w:t>1 day</w:t>
            </w:r>
          </w:p>
        </w:tc>
      </w:tr>
      <w:tr w:rsidR="00E54FFB" w14:paraId="20C12619" w14:textId="77777777" w:rsidTr="00E54FFB">
        <w:tc>
          <w:tcPr>
            <w:tcW w:w="3077" w:type="pct"/>
            <w:gridSpan w:val="2"/>
          </w:tcPr>
          <w:p w14:paraId="65BCF5F2" w14:textId="45603436" w:rsidR="00E54FFB" w:rsidRPr="00047776" w:rsidRDefault="00CF4694">
            <w:pPr>
              <w:rPr>
                <w:u w:val="single"/>
              </w:rPr>
            </w:pPr>
            <w:sdt>
              <w:sdtPr>
                <w:rPr>
                  <w:u w:val="single"/>
                </w:rPr>
                <w:alias w:val="Project End:"/>
                <w:tag w:val="Project End:"/>
                <w:id w:val="303820675"/>
                <w:placeholder>
                  <w:docPart w:val="0465B2F19EE04B2DB3A52B1D43758819"/>
                </w:placeholder>
                <w:temporary/>
                <w:showingPlcHdr/>
                <w15:appearance w15:val="hidden"/>
              </w:sdtPr>
              <w:sdtEndPr/>
              <w:sdtContent>
                <w:r w:rsidR="00E54FFB" w:rsidRPr="00047776">
                  <w:rPr>
                    <w:i/>
                    <w:iCs/>
                    <w:u w:val="single"/>
                  </w:rPr>
                  <w:t>Project End</w:t>
                </w:r>
              </w:sdtContent>
            </w:sdt>
          </w:p>
        </w:tc>
        <w:tc>
          <w:tcPr>
            <w:tcW w:w="961" w:type="pct"/>
          </w:tcPr>
          <w:p w14:paraId="1D341FA8" w14:textId="4BA2B5C7" w:rsidR="00E54FFB" w:rsidRPr="00047776" w:rsidRDefault="00E54FFB">
            <w:pPr>
              <w:rPr>
                <w:u w:val="single"/>
              </w:rPr>
            </w:pPr>
            <w:r w:rsidRPr="00047776">
              <w:rPr>
                <w:u w:val="single"/>
              </w:rPr>
              <w:t>2/16/2021</w:t>
            </w:r>
          </w:p>
        </w:tc>
        <w:tc>
          <w:tcPr>
            <w:tcW w:w="962" w:type="pct"/>
          </w:tcPr>
          <w:p w14:paraId="73AF223B" w14:textId="2187C04E" w:rsidR="00E54FFB" w:rsidRPr="00047776" w:rsidRDefault="002D6071">
            <w:pPr>
              <w:rPr>
                <w:u w:val="single"/>
              </w:rPr>
            </w:pPr>
            <w:r w:rsidRPr="00047776">
              <w:rPr>
                <w:u w:val="single"/>
              </w:rPr>
              <w:t>9</w:t>
            </w:r>
            <w:r w:rsidR="00E54FFB" w:rsidRPr="00047776">
              <w:rPr>
                <w:u w:val="single"/>
              </w:rPr>
              <w:t xml:space="preserve"> days</w:t>
            </w:r>
          </w:p>
        </w:tc>
      </w:tr>
    </w:tbl>
    <w:p w14:paraId="0CF03325" w14:textId="3904ED44" w:rsidR="001273C1" w:rsidRDefault="00CF4694" w:rsidP="00E54FFB">
      <w:pPr>
        <w:pStyle w:val="Heading1"/>
      </w:pPr>
      <w:sdt>
        <w:sdtPr>
          <w:alias w:val="Expected Results:"/>
          <w:tag w:val="Expected Results:"/>
          <w:id w:val="1434475270"/>
          <w:placeholder>
            <w:docPart w:val="341AE7B0C1484E32B7FFC589F5CA8ED3"/>
          </w:placeholder>
          <w:temporary/>
          <w:showingPlcHdr/>
          <w15:appearance w15:val="hidden"/>
        </w:sdtPr>
        <w:sdtEndPr/>
        <w:sdtContent>
          <w:r w:rsidR="000322BF">
            <w:t>Expected Results</w:t>
          </w:r>
        </w:sdtContent>
      </w:sdt>
    </w:p>
    <w:p w14:paraId="75E6CBD5" w14:textId="24E45252" w:rsidR="001273C1" w:rsidRDefault="00CF4694">
      <w:sdt>
        <w:sdtPr>
          <w:alias w:val="Enter description:"/>
          <w:tag w:val="Enter description:"/>
          <w:id w:val="-1089621886"/>
          <w:placeholder>
            <w:docPart w:val="AEE424F9D38B4594A337FFC064B9A3FE"/>
          </w:placeholder>
          <w:temporary/>
          <w:showingPlcHdr/>
          <w15:appearance w15:val="hidden"/>
        </w:sdtPr>
        <w:sdtEndPr/>
        <w:sdtContent>
          <w:r w:rsidR="000322BF">
            <w:t>We expect our proposed solution to</w:t>
          </w:r>
        </w:sdtContent>
      </w:sdt>
      <w:r w:rsidR="00E54FFB">
        <w:t xml:space="preserve"> provide the following benefits:</w:t>
      </w:r>
    </w:p>
    <w:p w14:paraId="3226AFD4" w14:textId="77777777" w:rsidR="001273C1" w:rsidRDefault="00CF4694">
      <w:pPr>
        <w:pStyle w:val="Heading2"/>
      </w:pPr>
      <w:sdt>
        <w:sdtPr>
          <w:alias w:val="Financial Benefits:"/>
          <w:tag w:val="Financial Benefits:"/>
          <w:id w:val="1990748065"/>
          <w:placeholder>
            <w:docPart w:val="8FA7248F8A4645FCA03FE49137D23C6D"/>
          </w:placeholder>
          <w:temporary/>
          <w:showingPlcHdr/>
          <w15:appearance w15:val="hidden"/>
        </w:sdtPr>
        <w:sdtEndPr/>
        <w:sdtContent>
          <w:r w:rsidR="000322BF">
            <w:t>Financial Benefits</w:t>
          </w:r>
        </w:sdtContent>
      </w:sdt>
    </w:p>
    <w:p w14:paraId="11341ED3" w14:textId="11EE6F05" w:rsidR="001273C1" w:rsidRDefault="0084489C">
      <w:pPr>
        <w:pStyle w:val="ListBullet"/>
      </w:pPr>
      <w:r>
        <w:t>Increased sales:</w:t>
      </w:r>
      <w:r w:rsidR="00C16778">
        <w:t xml:space="preserve"> </w:t>
      </w:r>
      <w:r>
        <w:t xml:space="preserve">Areas of focus should allow for new ways to approach existing issues and drive sales </w:t>
      </w:r>
      <w:proofErr w:type="gramStart"/>
      <w:r>
        <w:t>volume</w:t>
      </w:r>
      <w:proofErr w:type="gramEnd"/>
    </w:p>
    <w:p w14:paraId="70265098" w14:textId="2C07116D" w:rsidR="001273C1" w:rsidRDefault="0084489C" w:rsidP="0084489C">
      <w:pPr>
        <w:pStyle w:val="ListBullet"/>
      </w:pPr>
      <w:r>
        <w:t>Reduced operational costs:</w:t>
      </w:r>
      <w:r w:rsidR="00C16778">
        <w:t xml:space="preserve"> </w:t>
      </w:r>
      <w:r>
        <w:t xml:space="preserve">Cost/benefit analysis should improve driver routing and allocation, as well as trim the fat from expensive client </w:t>
      </w:r>
      <w:proofErr w:type="gramStart"/>
      <w:r>
        <w:t>relationships</w:t>
      </w:r>
      <w:proofErr w:type="gramEnd"/>
    </w:p>
    <w:p w14:paraId="08EEB961" w14:textId="77777777" w:rsidR="001273C1" w:rsidRDefault="00CF4694">
      <w:pPr>
        <w:pStyle w:val="Heading2"/>
      </w:pPr>
      <w:sdt>
        <w:sdtPr>
          <w:alias w:val="Technical Benefits:"/>
          <w:tag w:val="Technical Benefits:"/>
          <w:id w:val="-1731921651"/>
          <w:placeholder>
            <w:docPart w:val="CE74D6E5F6924A26A6F70CCB51803B5B"/>
          </w:placeholder>
          <w:temporary/>
          <w:showingPlcHdr/>
          <w15:appearance w15:val="hidden"/>
        </w:sdtPr>
        <w:sdtEndPr/>
        <w:sdtContent>
          <w:r w:rsidR="006C5ECB">
            <w:t>Technical Benefits</w:t>
          </w:r>
        </w:sdtContent>
      </w:sdt>
    </w:p>
    <w:p w14:paraId="494A6FEA" w14:textId="264965A0" w:rsidR="001273C1" w:rsidRDefault="00E54FFB">
      <w:pPr>
        <w:pStyle w:val="ListBullet"/>
      </w:pPr>
      <w:r>
        <w:t>Data management:</w:t>
      </w:r>
      <w:r w:rsidR="006C5ECB">
        <w:t xml:space="preserve"> </w:t>
      </w:r>
      <w:r>
        <w:t>strong structure for organizational data recording/processing</w:t>
      </w:r>
    </w:p>
    <w:p w14:paraId="6B2B032E" w14:textId="5987E82A" w:rsidR="008F4E62" w:rsidRDefault="00E54FFB" w:rsidP="0084489C">
      <w:pPr>
        <w:pStyle w:val="ListBullet"/>
      </w:pPr>
      <w:r>
        <w:t>Data analysis:</w:t>
      </w:r>
      <w:r w:rsidR="00C16778">
        <w:t xml:space="preserve"> </w:t>
      </w:r>
      <w:sdt>
        <w:sdtPr>
          <w:alias w:val="Enter Result #2 Description:"/>
          <w:tag w:val="Enter Result #2 Description:"/>
          <w:id w:val="1143089449"/>
          <w:placeholder>
            <w:docPart w:val="7B55D7E3B16448AA886CA70F2F2CBAEC"/>
          </w:placeholder>
          <w15:appearance w15:val="hidden"/>
        </w:sdtPr>
        <w:sdtEndPr/>
        <w:sdtContent>
          <w:r>
            <w:t>data warehouse structure for analyzing data</w:t>
          </w:r>
        </w:sdtContent>
      </w:sdt>
    </w:p>
    <w:p w14:paraId="4F1AE5F6" w14:textId="338F73EC" w:rsidR="006C5ECB" w:rsidRDefault="00CF4694" w:rsidP="0084489C">
      <w:pPr>
        <w:pStyle w:val="Heading1"/>
      </w:pPr>
      <w:sdt>
        <w:sdtPr>
          <w:alias w:val="Conclusion:"/>
          <w:tag w:val="Conclusion:"/>
          <w:id w:val="-448547010"/>
          <w:placeholder>
            <w:docPart w:val="67CDC00F02EE48D5AFC1761D7163A859"/>
          </w:placeholder>
          <w:temporary/>
          <w:showingPlcHdr/>
          <w15:appearance w15:val="hidden"/>
        </w:sdtPr>
        <w:sdtEndPr/>
        <w:sdtContent>
          <w:r w:rsidR="006C5ECB">
            <w:t>Conclusion</w:t>
          </w:r>
        </w:sdtContent>
      </w:sdt>
    </w:p>
    <w:p w14:paraId="31EFAEBC" w14:textId="57B6C81E" w:rsidR="006C5ECB" w:rsidRDefault="00CF4694" w:rsidP="006C5ECB">
      <w:sdt>
        <w:sdtPr>
          <w:alias w:val="Enter description:"/>
          <w:tag w:val="Enter description:"/>
          <w:id w:val="-2107795705"/>
          <w:placeholder>
            <w:docPart w:val="A9E7751B830D4CEE8A894C2D25D4FAEE"/>
          </w:placeholder>
          <w:temporary/>
          <w:showingPlcHdr/>
          <w15:appearance w15:val="hidden"/>
        </w:sdtPr>
        <w:sdtEndPr/>
        <w:sdtContent>
          <w:r w:rsidR="006C5ECB">
            <w:t>We look forward to working with</w:t>
          </w:r>
        </w:sdtContent>
      </w:sdt>
      <w:r w:rsidR="006C5ECB">
        <w:t xml:space="preserve"> </w:t>
      </w:r>
      <w:sdt>
        <w:sdtPr>
          <w:alias w:val="Client Name:"/>
          <w:tag w:val="Client Name:"/>
          <w:id w:val="-1289347767"/>
          <w:placeholder>
            <w:docPart w:val="0B5F5DAF158F4C7682CDBE669A2ADF16"/>
          </w:placeholde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84489C">
            <w:t>Pandex board members</w:t>
          </w:r>
        </w:sdtContent>
      </w:sdt>
      <w:r w:rsidR="00C16778">
        <w:t xml:space="preserve"> </w:t>
      </w:r>
      <w:r w:rsidR="0084489C">
        <w:t>and helping bring the company to the next level.</w:t>
      </w:r>
      <w:r w:rsidR="00C16778">
        <w:t xml:space="preserve"> </w:t>
      </w:r>
      <w:sdt>
        <w:sdtPr>
          <w:alias w:val="Enter description:"/>
          <w:tag w:val="Enter description:"/>
          <w:id w:val="1224176453"/>
          <w:placeholder>
            <w:docPart w:val="CCED39BC8C0946418BCDC9C2B43E02FF"/>
          </w:placeholder>
          <w15:appearance w15:val="hidden"/>
        </w:sdtPr>
        <w:sdtEndPr/>
        <w:sdtContent>
          <w:r w:rsidR="0084489C">
            <w:t>Our analysis services will guide business operations through these troubling times to a bright future.</w:t>
          </w:r>
        </w:sdtContent>
      </w:sdt>
    </w:p>
    <w:p w14:paraId="2716FCCD" w14:textId="37ED007E" w:rsidR="002D6071" w:rsidRDefault="002D6071" w:rsidP="0084489C">
      <w:r>
        <w:t>If there are any issues, please contact our team at your convenience.</w:t>
      </w:r>
    </w:p>
    <w:p w14:paraId="76A6D84B" w14:textId="0FBED5A6" w:rsidR="0084489C" w:rsidRDefault="00CF4694" w:rsidP="0084489C">
      <w:sdt>
        <w:sdtPr>
          <w:alias w:val="Enter Closing:"/>
          <w:tag w:val="Enter Closing:"/>
          <w:id w:val="1833405638"/>
          <w:placeholder>
            <w:docPart w:val="300B8ED5722C40FAAE18CF4F738C7AFA"/>
          </w:placeholder>
          <w:temporary/>
          <w:showingPlcHdr/>
          <w15:appearance w15:val="hidden"/>
        </w:sdtPr>
        <w:sdtEndPr/>
        <w:sdtContent>
          <w:r w:rsidR="000E697B">
            <w:t>Thank you for your consideration</w:t>
          </w:r>
        </w:sdtContent>
      </w:sdt>
      <w:r w:rsidR="000E697B">
        <w:t>,</w:t>
      </w:r>
    </w:p>
    <w:p w14:paraId="5C84D058" w14:textId="31DE21BF" w:rsidR="0084489C" w:rsidRDefault="0084489C" w:rsidP="0084489C">
      <w:r>
        <w:t>Jordan Roberts</w:t>
      </w:r>
    </w:p>
    <w:p w14:paraId="31C1630C" w14:textId="510A37E5" w:rsidR="0084489C" w:rsidRDefault="0084489C" w:rsidP="0084489C">
      <w:r>
        <w:t>Destin Trang</w:t>
      </w:r>
    </w:p>
    <w:p w14:paraId="100F35D8" w14:textId="6A0969EE" w:rsidR="0084489C" w:rsidRDefault="0084489C" w:rsidP="0084489C">
      <w:r>
        <w:t>Zachary Anderson</w:t>
      </w:r>
    </w:p>
    <w:p w14:paraId="0631C780" w14:textId="6B38F05F" w:rsidR="0084489C" w:rsidRDefault="0084489C" w:rsidP="0084489C">
      <w:r>
        <w:t>Ben McGregor</w:t>
      </w:r>
    </w:p>
    <w:sectPr w:rsidR="0084489C">
      <w:footerReference w:type="default" r:id="rId7"/>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AD3D07" w14:textId="77777777" w:rsidR="00CF4694" w:rsidRDefault="00CF4694">
      <w:pPr>
        <w:spacing w:after="0" w:line="240" w:lineRule="auto"/>
      </w:pPr>
      <w:r>
        <w:separator/>
      </w:r>
    </w:p>
  </w:endnote>
  <w:endnote w:type="continuationSeparator" w:id="0">
    <w:p w14:paraId="557C1BB3" w14:textId="77777777" w:rsidR="00CF4694" w:rsidRDefault="00CF46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2AD1DC" w14:textId="77777777" w:rsidR="0088175F" w:rsidRDefault="0088175F" w:rsidP="0088175F">
    <w:pPr>
      <w:pStyle w:val="Footer"/>
    </w:pPr>
    <w:r>
      <w:fldChar w:fldCharType="begin"/>
    </w:r>
    <w:r>
      <w:instrText xml:space="preserve"> PAGE   \* MERGEFORMAT </w:instrText>
    </w:r>
    <w:r>
      <w:fldChar w:fldCharType="separate"/>
    </w:r>
    <w:r w:rsidR="004E5035">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449294" w14:textId="77777777" w:rsidR="00CF4694" w:rsidRDefault="00CF4694">
      <w:pPr>
        <w:spacing w:after="0" w:line="240" w:lineRule="auto"/>
      </w:pPr>
      <w:r>
        <w:separator/>
      </w:r>
    </w:p>
  </w:footnote>
  <w:footnote w:type="continuationSeparator" w:id="0">
    <w:p w14:paraId="08EEDAC7" w14:textId="77777777" w:rsidR="00CF4694" w:rsidRDefault="00CF46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13EA2B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03A4A6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5D080E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F42FA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8B6DE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69A069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F6C979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EBCFE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F8851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316AC5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4A085292"/>
    <w:multiLevelType w:val="hybridMultilevel"/>
    <w:tmpl w:val="DD3E0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7E5D71"/>
    <w:multiLevelType w:val="multilevel"/>
    <w:tmpl w:val="4470CA90"/>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num w:numId="1">
    <w:abstractNumId w:val="9"/>
  </w:num>
  <w:num w:numId="2">
    <w:abstractNumId w:val="11"/>
  </w:num>
  <w:num w:numId="3">
    <w:abstractNumId w:val="11"/>
    <w:lvlOverride w:ilvl="0">
      <w:startOverride w:val="1"/>
    </w:lvlOverride>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A7F"/>
    <w:rsid w:val="000322BF"/>
    <w:rsid w:val="00047776"/>
    <w:rsid w:val="000C6A97"/>
    <w:rsid w:val="000E697B"/>
    <w:rsid w:val="001056AB"/>
    <w:rsid w:val="00117948"/>
    <w:rsid w:val="001238BC"/>
    <w:rsid w:val="001273C1"/>
    <w:rsid w:val="002129B0"/>
    <w:rsid w:val="00295C0C"/>
    <w:rsid w:val="002A04F7"/>
    <w:rsid w:val="002D6071"/>
    <w:rsid w:val="002E52EE"/>
    <w:rsid w:val="003262F3"/>
    <w:rsid w:val="00346FDE"/>
    <w:rsid w:val="00386778"/>
    <w:rsid w:val="00441941"/>
    <w:rsid w:val="004B5850"/>
    <w:rsid w:val="004E5035"/>
    <w:rsid w:val="004F5C8E"/>
    <w:rsid w:val="00517215"/>
    <w:rsid w:val="00545041"/>
    <w:rsid w:val="00590B0E"/>
    <w:rsid w:val="005F7A4C"/>
    <w:rsid w:val="006C5ECB"/>
    <w:rsid w:val="0071603F"/>
    <w:rsid w:val="00741991"/>
    <w:rsid w:val="0076017A"/>
    <w:rsid w:val="00805667"/>
    <w:rsid w:val="0084489C"/>
    <w:rsid w:val="0088175F"/>
    <w:rsid w:val="008961F2"/>
    <w:rsid w:val="008F0E66"/>
    <w:rsid w:val="008F4E62"/>
    <w:rsid w:val="00987BCC"/>
    <w:rsid w:val="009A3E0F"/>
    <w:rsid w:val="009B5D53"/>
    <w:rsid w:val="00A97CC8"/>
    <w:rsid w:val="00AA4E06"/>
    <w:rsid w:val="00AA528E"/>
    <w:rsid w:val="00AB131D"/>
    <w:rsid w:val="00AF452C"/>
    <w:rsid w:val="00B0209E"/>
    <w:rsid w:val="00B13AE2"/>
    <w:rsid w:val="00BC617C"/>
    <w:rsid w:val="00BE3CD6"/>
    <w:rsid w:val="00C16778"/>
    <w:rsid w:val="00CC4E29"/>
    <w:rsid w:val="00CC612B"/>
    <w:rsid w:val="00CF4694"/>
    <w:rsid w:val="00D0515F"/>
    <w:rsid w:val="00D31D4F"/>
    <w:rsid w:val="00D54A7F"/>
    <w:rsid w:val="00DA1EA1"/>
    <w:rsid w:val="00DD3056"/>
    <w:rsid w:val="00E54FFB"/>
    <w:rsid w:val="00EA06FB"/>
    <w:rsid w:val="00F05D89"/>
    <w:rsid w:val="00F42EAE"/>
    <w:rsid w:val="00F535B0"/>
    <w:rsid w:val="00F9769D"/>
    <w:rsid w:val="00FB2EE0"/>
    <w:rsid w:val="00FC68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8D7432"/>
  <w15:chartTrackingRefBased/>
  <w15:docId w15:val="{498F2D2B-93E1-4B5C-B8B8-61866CED7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1F2"/>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szCs w:val="28"/>
    </w:rPr>
  </w:style>
  <w:style w:type="paragraph" w:styleId="Heading2">
    <w:name w:val="heading 2"/>
    <w:basedOn w:val="Normal"/>
    <w:next w:val="Normal"/>
    <w:link w:val="Heading2Char"/>
    <w:uiPriority w:val="9"/>
    <w:unhideWhenUsed/>
    <w:qFormat/>
    <w:rsid w:val="008961F2"/>
    <w:pPr>
      <w:keepNext/>
      <w:keepLines/>
      <w:spacing w:before="360" w:after="120" w:line="240" w:lineRule="auto"/>
      <w:outlineLvl w:val="1"/>
    </w:pPr>
    <w:rPr>
      <w:b/>
      <w:bCs/>
      <w:color w:val="2E74B5" w:themeColor="accent1" w:themeShade="BF"/>
      <w:sz w:val="24"/>
      <w:szCs w:val="24"/>
    </w:rPr>
  </w:style>
  <w:style w:type="paragraph" w:styleId="Heading4">
    <w:name w:val="heading 4"/>
    <w:basedOn w:val="Normal"/>
    <w:next w:val="Normal"/>
    <w:link w:val="Heading4Char"/>
    <w:uiPriority w:val="9"/>
    <w:semiHidden/>
    <w:unhideWhenUsed/>
    <w:qFormat/>
    <w:rsid w:val="008961F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961F2"/>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961F2"/>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961F2"/>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961F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961F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szCs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szCs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BE3CD6"/>
    <w:pPr>
      <w:numPr>
        <w:ilvl w:val="1"/>
      </w:numPr>
      <w:pBdr>
        <w:left w:val="double" w:sz="18" w:space="4" w:color="1F4E79" w:themeColor="accent1" w:themeShade="80"/>
      </w:pBdr>
      <w:spacing w:before="80" w:after="160" w:line="280" w:lineRule="exact"/>
    </w:pPr>
    <w:rPr>
      <w:b/>
      <w:bCs/>
      <w:color w:val="2E74B5" w:themeColor="accent1" w:themeShade="BF"/>
      <w:sz w:val="24"/>
      <w:szCs w:val="24"/>
    </w:rPr>
  </w:style>
  <w:style w:type="character" w:customStyle="1" w:styleId="SubtitleChar">
    <w:name w:val="Subtitle Char"/>
    <w:basedOn w:val="DefaultParagraphFont"/>
    <w:link w:val="Subtitle"/>
    <w:uiPriority w:val="11"/>
    <w:rsid w:val="00BE3CD6"/>
    <w:rPr>
      <w:b/>
      <w:bCs/>
      <w:color w:val="2E74B5" w:themeColor="accent1" w:themeShade="BF"/>
      <w:sz w:val="24"/>
      <w:szCs w:val="24"/>
    </w:rPr>
  </w:style>
  <w:style w:type="character" w:customStyle="1" w:styleId="Heading1Char">
    <w:name w:val="Heading 1 Char"/>
    <w:basedOn w:val="DefaultParagraphFont"/>
    <w:link w:val="Heading1"/>
    <w:uiPriority w:val="9"/>
    <w:rPr>
      <w:b/>
      <w:bCs/>
      <w:caps/>
      <w:color w:val="1F4E79" w:themeColor="accent1" w:themeShade="80"/>
      <w:sz w:val="28"/>
      <w:szCs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rsid w:val="008961F2"/>
    <w:pPr>
      <w:spacing w:after="160" w:line="264" w:lineRule="auto"/>
      <w:ind w:right="576"/>
    </w:pPr>
    <w:rPr>
      <w:i/>
      <w:iCs/>
      <w:color w:val="595959" w:themeColor="text1" w:themeTint="A6"/>
      <w:sz w:val="16"/>
      <w:szCs w:val="16"/>
    </w:rPr>
  </w:style>
  <w:style w:type="character" w:styleId="PlaceholderText">
    <w:name w:val="Placeholder Text"/>
    <w:basedOn w:val="DefaultParagraphFont"/>
    <w:uiPriority w:val="99"/>
    <w:semiHidden/>
    <w:rsid w:val="008961F2"/>
    <w:rPr>
      <w:color w:val="595959" w:themeColor="text1" w:themeTint="A6"/>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sid w:val="008961F2"/>
    <w:rPr>
      <w:b/>
      <w:bCs/>
      <w:color w:val="2E74B5" w:themeColor="accent1" w:themeShade="BF"/>
      <w:sz w:val="24"/>
      <w:szCs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2A04F7"/>
    <w:pPr>
      <w:spacing w:before="200" w:after="0" w:line="240" w:lineRule="auto"/>
      <w:ind w:left="-144"/>
      <w:contextualSpacing/>
    </w:pPr>
    <w:rPr>
      <w:rFonts w:asciiTheme="majorHAnsi" w:eastAsiaTheme="majorEastAsia" w:hAnsiTheme="majorHAnsi" w:cstheme="majorBidi"/>
      <w:noProof/>
      <w:color w:val="1F4E79" w:themeColor="accent1" w:themeShade="80"/>
      <w:sz w:val="20"/>
      <w:szCs w:val="20"/>
    </w:rPr>
  </w:style>
  <w:style w:type="character" w:customStyle="1" w:styleId="FooterChar">
    <w:name w:val="Footer Char"/>
    <w:basedOn w:val="DefaultParagraphFont"/>
    <w:link w:val="Footer"/>
    <w:uiPriority w:val="99"/>
    <w:rsid w:val="002A04F7"/>
    <w:rPr>
      <w:rFonts w:asciiTheme="majorHAnsi" w:eastAsiaTheme="majorEastAsia" w:hAnsiTheme="majorHAnsi" w:cstheme="majorBidi"/>
      <w:noProof/>
      <w:color w:val="1F4E79" w:themeColor="accent1" w:themeShade="80"/>
      <w:sz w:val="20"/>
      <w:szCs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posalTable">
    <w:name w:val="Proposal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qFormat/>
    <w:pPr>
      <w:spacing w:before="140" w:after="0" w:line="240" w:lineRule="auto"/>
    </w:pPr>
    <w:rPr>
      <w:i/>
      <w:iCs/>
      <w:sz w:val="14"/>
      <w:szCs w:val="14"/>
    </w:rPr>
  </w:style>
  <w:style w:type="character" w:customStyle="1" w:styleId="FootnoteTextChar">
    <w:name w:val="Footnote Text Char"/>
    <w:basedOn w:val="DefaultParagraphFont"/>
    <w:link w:val="FootnoteText"/>
    <w:uiPriority w:val="12"/>
    <w:rPr>
      <w:i/>
      <w:iCs/>
      <w:sz w:val="14"/>
      <w:szCs w:val="14"/>
    </w:rPr>
  </w:style>
  <w:style w:type="paragraph" w:customStyle="1" w:styleId="TableTextDecimal">
    <w:name w:val="Table Text Decimal"/>
    <w:basedOn w:val="Normal"/>
    <w:uiPriority w:val="12"/>
    <w:qFormat/>
    <w:pPr>
      <w:tabs>
        <w:tab w:val="decimal" w:pos="936"/>
      </w:tabs>
      <w:spacing w:before="120" w:after="120" w:line="240" w:lineRule="auto"/>
    </w:pPr>
  </w:style>
  <w:style w:type="paragraph" w:styleId="Signature">
    <w:name w:val="Signature"/>
    <w:basedOn w:val="Normal"/>
    <w:link w:val="SignatureChar"/>
    <w:uiPriority w:val="12"/>
    <w:unhideWhenUsed/>
    <w:qFormat/>
    <w:pPr>
      <w:spacing w:before="960" w:after="0" w:line="240" w:lineRule="auto"/>
    </w:pPr>
  </w:style>
  <w:style w:type="character" w:customStyle="1" w:styleId="SignatureChar">
    <w:name w:val="Signature Char"/>
    <w:basedOn w:val="DefaultParagraphFont"/>
    <w:link w:val="Signature"/>
    <w:uiPriority w:val="12"/>
  </w:style>
  <w:style w:type="character" w:styleId="Strong">
    <w:name w:val="Strong"/>
    <w:basedOn w:val="DefaultParagraphFont"/>
    <w:uiPriority w:val="22"/>
    <w:unhideWhenUsed/>
    <w:qFormat/>
    <w:rsid w:val="00117948"/>
    <w:rPr>
      <w:b/>
      <w:bCs/>
    </w:rPr>
  </w:style>
  <w:style w:type="character" w:customStyle="1" w:styleId="Heading4Char">
    <w:name w:val="Heading 4 Char"/>
    <w:basedOn w:val="DefaultParagraphFont"/>
    <w:link w:val="Heading4"/>
    <w:uiPriority w:val="9"/>
    <w:semiHidden/>
    <w:rsid w:val="008961F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961F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961F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961F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961F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961F2"/>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961F2"/>
    <w:rPr>
      <w:i/>
      <w:iCs/>
      <w:color w:val="2E74B5" w:themeColor="accent1" w:themeShade="BF"/>
    </w:rPr>
  </w:style>
  <w:style w:type="paragraph" w:styleId="IntenseQuote">
    <w:name w:val="Intense Quote"/>
    <w:basedOn w:val="Normal"/>
    <w:next w:val="Normal"/>
    <w:link w:val="IntenseQuoteChar"/>
    <w:uiPriority w:val="30"/>
    <w:semiHidden/>
    <w:unhideWhenUsed/>
    <w:qFormat/>
    <w:rsid w:val="008961F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961F2"/>
    <w:rPr>
      <w:i/>
      <w:iCs/>
      <w:color w:val="2E74B5" w:themeColor="accent1" w:themeShade="BF"/>
    </w:rPr>
  </w:style>
  <w:style w:type="character" w:styleId="IntenseReference">
    <w:name w:val="Intense Reference"/>
    <w:basedOn w:val="DefaultParagraphFont"/>
    <w:uiPriority w:val="32"/>
    <w:semiHidden/>
    <w:unhideWhenUsed/>
    <w:qFormat/>
    <w:rsid w:val="008961F2"/>
    <w:rPr>
      <w:b/>
      <w:bCs/>
      <w:caps w:val="0"/>
      <w:smallCaps/>
      <w:color w:val="2E74B5" w:themeColor="accent1" w:themeShade="BF"/>
      <w:spacing w:val="5"/>
    </w:rPr>
  </w:style>
  <w:style w:type="paragraph" w:styleId="BlockText">
    <w:name w:val="Block Text"/>
    <w:basedOn w:val="Normal"/>
    <w:uiPriority w:val="99"/>
    <w:semiHidden/>
    <w:unhideWhenUsed/>
    <w:rsid w:val="008961F2"/>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semiHidden/>
    <w:unhideWhenUsed/>
    <w:rsid w:val="008961F2"/>
    <w:rPr>
      <w:color w:val="D7230D" w:themeColor="accent6" w:themeShade="BF"/>
      <w:u w:val="single"/>
    </w:rPr>
  </w:style>
  <w:style w:type="character" w:customStyle="1" w:styleId="UnresolvedMention1">
    <w:name w:val="Unresolved Mention1"/>
    <w:basedOn w:val="DefaultParagraphFont"/>
    <w:uiPriority w:val="99"/>
    <w:semiHidden/>
    <w:unhideWhenUsed/>
    <w:rsid w:val="008961F2"/>
    <w:rPr>
      <w:color w:val="595959" w:themeColor="text1" w:themeTint="A6"/>
      <w:shd w:val="clear" w:color="auto" w:fill="E1DFDD"/>
    </w:rPr>
  </w:style>
  <w:style w:type="paragraph" w:styleId="ListParagraph">
    <w:name w:val="List Paragraph"/>
    <w:basedOn w:val="Normal"/>
    <w:uiPriority w:val="34"/>
    <w:unhideWhenUsed/>
    <w:qFormat/>
    <w:rsid w:val="00E54F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xme\AppData\Roaming\Microsoft\Templates\Services%20proposal%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035C2D8A9EB4555875CA0346CF75A80"/>
        <w:category>
          <w:name w:val="General"/>
          <w:gallery w:val="placeholder"/>
        </w:category>
        <w:types>
          <w:type w:val="bbPlcHdr"/>
        </w:types>
        <w:behaviors>
          <w:behavior w:val="content"/>
        </w:behaviors>
        <w:guid w:val="{992D95BB-E033-45AB-A71D-A3FC5D7EC814}"/>
      </w:docPartPr>
      <w:docPartBody>
        <w:p w:rsidR="00681CE7" w:rsidRDefault="007B7CA9">
          <w:pPr>
            <w:pStyle w:val="D035C2D8A9EB4555875CA0346CF75A80"/>
          </w:pPr>
          <w:r>
            <w:t>Proposal for Services</w:t>
          </w:r>
        </w:p>
      </w:docPartBody>
    </w:docPart>
    <w:docPart>
      <w:docPartPr>
        <w:name w:val="EB37F640D3AC424BAD025BA2C3823AB2"/>
        <w:category>
          <w:name w:val="General"/>
          <w:gallery w:val="placeholder"/>
        </w:category>
        <w:types>
          <w:type w:val="bbPlcHdr"/>
        </w:types>
        <w:behaviors>
          <w:behavior w:val="content"/>
        </w:behaviors>
        <w:guid w:val="{B3A05952-BB85-4C97-B1BF-ACBDCCD720B0}"/>
      </w:docPartPr>
      <w:docPartBody>
        <w:p w:rsidR="00681CE7" w:rsidRDefault="007B7CA9">
          <w:pPr>
            <w:pStyle w:val="EB37F640D3AC424BAD025BA2C3823AB2"/>
          </w:pPr>
          <w:r>
            <w:t>Overview</w:t>
          </w:r>
        </w:p>
      </w:docPartBody>
    </w:docPart>
    <w:docPart>
      <w:docPartPr>
        <w:name w:val="0B5F5DAF158F4C7682CDBE669A2ADF16"/>
        <w:category>
          <w:name w:val="General"/>
          <w:gallery w:val="placeholder"/>
        </w:category>
        <w:types>
          <w:type w:val="bbPlcHdr"/>
        </w:types>
        <w:behaviors>
          <w:behavior w:val="content"/>
        </w:behaviors>
        <w:guid w:val="{4CC664AD-BF57-4BBD-9BD2-ECFB8779ECD6}"/>
      </w:docPartPr>
      <w:docPartBody>
        <w:p w:rsidR="00681CE7" w:rsidRDefault="007B7CA9">
          <w:pPr>
            <w:pStyle w:val="0B5F5DAF158F4C7682CDBE669A2ADF16"/>
          </w:pPr>
          <w:r>
            <w:rPr>
              <w:rStyle w:val="PlaceholderText"/>
            </w:rPr>
            <w:t>Client’s Company</w:t>
          </w:r>
        </w:p>
      </w:docPartBody>
    </w:docPart>
    <w:docPart>
      <w:docPartPr>
        <w:name w:val="C616758E95D844C5B43978E57B56A3F7"/>
        <w:category>
          <w:name w:val="General"/>
          <w:gallery w:val="placeholder"/>
        </w:category>
        <w:types>
          <w:type w:val="bbPlcHdr"/>
        </w:types>
        <w:behaviors>
          <w:behavior w:val="content"/>
        </w:behaviors>
        <w:guid w:val="{09022975-49DA-4FB2-AD6B-8C99DAD68B8A}"/>
      </w:docPartPr>
      <w:docPartBody>
        <w:p w:rsidR="00681CE7" w:rsidRDefault="007B7CA9">
          <w:pPr>
            <w:pStyle w:val="C616758E95D844C5B43978E57B56A3F7"/>
          </w:pPr>
          <w:r>
            <w:t>Execution Strategy</w:t>
          </w:r>
        </w:p>
      </w:docPartBody>
    </w:docPart>
    <w:docPart>
      <w:docPartPr>
        <w:name w:val="5C8A5306CBD14D70B67EEA714A7FAFF0"/>
        <w:category>
          <w:name w:val="General"/>
          <w:gallery w:val="placeholder"/>
        </w:category>
        <w:types>
          <w:type w:val="bbPlcHdr"/>
        </w:types>
        <w:behaviors>
          <w:behavior w:val="content"/>
        </w:behaviors>
        <w:guid w:val="{E9737633-DC49-490B-9366-68BC83AF96FE}"/>
      </w:docPartPr>
      <w:docPartBody>
        <w:p w:rsidR="00681CE7" w:rsidRDefault="007B7CA9">
          <w:pPr>
            <w:pStyle w:val="5C8A5306CBD14D70B67EEA714A7FAFF0"/>
          </w:pPr>
          <w:r>
            <w:t>Project Deliverables</w:t>
          </w:r>
        </w:p>
      </w:docPartBody>
    </w:docPart>
    <w:docPart>
      <w:docPartPr>
        <w:name w:val="8AFF8C33E02F4E39A6B53035AF4EA745"/>
        <w:category>
          <w:name w:val="General"/>
          <w:gallery w:val="placeholder"/>
        </w:category>
        <w:types>
          <w:type w:val="bbPlcHdr"/>
        </w:types>
        <w:behaviors>
          <w:behavior w:val="content"/>
        </w:behaviors>
        <w:guid w:val="{8EF709A5-1634-4F12-A7A8-147598AD9847}"/>
      </w:docPartPr>
      <w:docPartBody>
        <w:p w:rsidR="00681CE7" w:rsidRDefault="007B7CA9">
          <w:pPr>
            <w:pStyle w:val="8AFF8C33E02F4E39A6B53035AF4EA745"/>
          </w:pPr>
          <w:r>
            <w:t>Following is a complete list of all project deliverables:</w:t>
          </w:r>
        </w:p>
      </w:docPartBody>
    </w:docPart>
    <w:docPart>
      <w:docPartPr>
        <w:name w:val="2482CD4003404F898BC74C050377B558"/>
        <w:category>
          <w:name w:val="General"/>
          <w:gallery w:val="placeholder"/>
        </w:category>
        <w:types>
          <w:type w:val="bbPlcHdr"/>
        </w:types>
        <w:behaviors>
          <w:behavior w:val="content"/>
        </w:behaviors>
        <w:guid w:val="{F9B61197-3CB7-49C3-B004-20CE1355D432}"/>
      </w:docPartPr>
      <w:docPartBody>
        <w:p w:rsidR="00681CE7" w:rsidRDefault="007B7CA9">
          <w:pPr>
            <w:pStyle w:val="2482CD4003404F898BC74C050377B558"/>
          </w:pPr>
          <w:r>
            <w:t>Deliverable</w:t>
          </w:r>
        </w:p>
      </w:docPartBody>
    </w:docPart>
    <w:docPart>
      <w:docPartPr>
        <w:name w:val="0AE1185D09EE4ECF9B0504916DEA9213"/>
        <w:category>
          <w:name w:val="General"/>
          <w:gallery w:val="placeholder"/>
        </w:category>
        <w:types>
          <w:type w:val="bbPlcHdr"/>
        </w:types>
        <w:behaviors>
          <w:behavior w:val="content"/>
        </w:behaviors>
        <w:guid w:val="{5A2C760C-11A2-4708-A2AD-6A28D8768EEC}"/>
      </w:docPartPr>
      <w:docPartBody>
        <w:p w:rsidR="00681CE7" w:rsidRDefault="007B7CA9">
          <w:pPr>
            <w:pStyle w:val="0AE1185D09EE4ECF9B0504916DEA9213"/>
          </w:pPr>
          <w:r>
            <w:t>Description</w:t>
          </w:r>
        </w:p>
      </w:docPartBody>
    </w:docPart>
    <w:docPart>
      <w:docPartPr>
        <w:name w:val="CEEDFE83F8A84A06A0A277C0877719EE"/>
        <w:category>
          <w:name w:val="General"/>
          <w:gallery w:val="placeholder"/>
        </w:category>
        <w:types>
          <w:type w:val="bbPlcHdr"/>
        </w:types>
        <w:behaviors>
          <w:behavior w:val="content"/>
        </w:behaviors>
        <w:guid w:val="{0DEB4EE1-F08D-4649-B7FF-B6F2C00C8BAD}"/>
      </w:docPartPr>
      <w:docPartBody>
        <w:p w:rsidR="00681CE7" w:rsidRDefault="007B7CA9">
          <w:pPr>
            <w:pStyle w:val="CEEDFE83F8A84A06A0A277C0877719EE"/>
          </w:pPr>
          <w:r>
            <w:t>Timeline for Execution</w:t>
          </w:r>
        </w:p>
      </w:docPartBody>
    </w:docPart>
    <w:docPart>
      <w:docPartPr>
        <w:name w:val="4B54E96E33E44238A244CAF165D7B997"/>
        <w:category>
          <w:name w:val="General"/>
          <w:gallery w:val="placeholder"/>
        </w:category>
        <w:types>
          <w:type w:val="bbPlcHdr"/>
        </w:types>
        <w:behaviors>
          <w:behavior w:val="content"/>
        </w:behaviors>
        <w:guid w:val="{6A9A7307-706D-4A6F-A42D-4ED4B9786775}"/>
      </w:docPartPr>
      <w:docPartBody>
        <w:p w:rsidR="00681CE7" w:rsidRDefault="007B7CA9">
          <w:pPr>
            <w:pStyle w:val="4B54E96E33E44238A244CAF165D7B997"/>
          </w:pPr>
          <w:r>
            <w:t>Key project dates are outlined below. Dates are best-guess estimates and are subject to change until a contract is executed.</w:t>
          </w:r>
        </w:p>
      </w:docPartBody>
    </w:docPart>
    <w:docPart>
      <w:docPartPr>
        <w:name w:val="4D160AE584454B1DA2E32D6DB359FA0D"/>
        <w:category>
          <w:name w:val="General"/>
          <w:gallery w:val="placeholder"/>
        </w:category>
        <w:types>
          <w:type w:val="bbPlcHdr"/>
        </w:types>
        <w:behaviors>
          <w:behavior w:val="content"/>
        </w:behaviors>
        <w:guid w:val="{743F46F4-6A17-47E3-B5E2-AD84D464AFA0}"/>
      </w:docPartPr>
      <w:docPartBody>
        <w:p w:rsidR="00681CE7" w:rsidRDefault="007B7CA9">
          <w:pPr>
            <w:pStyle w:val="4D160AE584454B1DA2E32D6DB359FA0D"/>
          </w:pPr>
          <w:r>
            <w:t>Description</w:t>
          </w:r>
        </w:p>
      </w:docPartBody>
    </w:docPart>
    <w:docPart>
      <w:docPartPr>
        <w:name w:val="2FF3DABD793641FA920B4749499B0B64"/>
        <w:category>
          <w:name w:val="General"/>
          <w:gallery w:val="placeholder"/>
        </w:category>
        <w:types>
          <w:type w:val="bbPlcHdr"/>
        </w:types>
        <w:behaviors>
          <w:behavior w:val="content"/>
        </w:behaviors>
        <w:guid w:val="{D6A7CB8B-98E6-405B-9B57-1AFACEC219BA}"/>
      </w:docPartPr>
      <w:docPartBody>
        <w:p w:rsidR="00681CE7" w:rsidRDefault="007B7CA9">
          <w:pPr>
            <w:pStyle w:val="2FF3DABD793641FA920B4749499B0B64"/>
          </w:pPr>
          <w:r>
            <w:t>Start Date</w:t>
          </w:r>
        </w:p>
      </w:docPartBody>
    </w:docPart>
    <w:docPart>
      <w:docPartPr>
        <w:name w:val="0EB02F9002F14D068E4F58CB671DAF80"/>
        <w:category>
          <w:name w:val="General"/>
          <w:gallery w:val="placeholder"/>
        </w:category>
        <w:types>
          <w:type w:val="bbPlcHdr"/>
        </w:types>
        <w:behaviors>
          <w:behavior w:val="content"/>
        </w:behaviors>
        <w:guid w:val="{F57671E5-35B5-4DE3-BEAE-034AFA7B480B}"/>
      </w:docPartPr>
      <w:docPartBody>
        <w:p w:rsidR="00681CE7" w:rsidRDefault="007B7CA9">
          <w:pPr>
            <w:pStyle w:val="0EB02F9002F14D068E4F58CB671DAF80"/>
          </w:pPr>
          <w:r>
            <w:t>End Date</w:t>
          </w:r>
        </w:p>
      </w:docPartBody>
    </w:docPart>
    <w:docPart>
      <w:docPartPr>
        <w:name w:val="683B4AEEF8C84F8D8E2A23C9B1BA7682"/>
        <w:category>
          <w:name w:val="General"/>
          <w:gallery w:val="placeholder"/>
        </w:category>
        <w:types>
          <w:type w:val="bbPlcHdr"/>
        </w:types>
        <w:behaviors>
          <w:behavior w:val="content"/>
        </w:behaviors>
        <w:guid w:val="{3D1B3287-783E-4A92-8B1E-608675B83A2A}"/>
      </w:docPartPr>
      <w:docPartBody>
        <w:p w:rsidR="00681CE7" w:rsidRDefault="007B7CA9">
          <w:pPr>
            <w:pStyle w:val="683B4AEEF8C84F8D8E2A23C9B1BA7682"/>
          </w:pPr>
          <w:r>
            <w:t>Duration</w:t>
          </w:r>
        </w:p>
      </w:docPartBody>
    </w:docPart>
    <w:docPart>
      <w:docPartPr>
        <w:name w:val="341AE7B0C1484E32B7FFC589F5CA8ED3"/>
        <w:category>
          <w:name w:val="General"/>
          <w:gallery w:val="placeholder"/>
        </w:category>
        <w:types>
          <w:type w:val="bbPlcHdr"/>
        </w:types>
        <w:behaviors>
          <w:behavior w:val="content"/>
        </w:behaviors>
        <w:guid w:val="{EC691202-BC7F-4F0D-887D-8063618F6620}"/>
      </w:docPartPr>
      <w:docPartBody>
        <w:p w:rsidR="00681CE7" w:rsidRDefault="007B7CA9">
          <w:pPr>
            <w:pStyle w:val="341AE7B0C1484E32B7FFC589F5CA8ED3"/>
          </w:pPr>
          <w:r>
            <w:t>Expected Results</w:t>
          </w:r>
        </w:p>
      </w:docPartBody>
    </w:docPart>
    <w:docPart>
      <w:docPartPr>
        <w:name w:val="AEE424F9D38B4594A337FFC064B9A3FE"/>
        <w:category>
          <w:name w:val="General"/>
          <w:gallery w:val="placeholder"/>
        </w:category>
        <w:types>
          <w:type w:val="bbPlcHdr"/>
        </w:types>
        <w:behaviors>
          <w:behavior w:val="content"/>
        </w:behaviors>
        <w:guid w:val="{3F58AA1B-4A51-4110-BCB8-091DABE7665D}"/>
      </w:docPartPr>
      <w:docPartBody>
        <w:p w:rsidR="00681CE7" w:rsidRDefault="007B7CA9">
          <w:pPr>
            <w:pStyle w:val="AEE424F9D38B4594A337FFC064B9A3FE"/>
          </w:pPr>
          <w:r>
            <w:t>We expect our proposed solution to</w:t>
          </w:r>
        </w:p>
      </w:docPartBody>
    </w:docPart>
    <w:docPart>
      <w:docPartPr>
        <w:name w:val="8FA7248F8A4645FCA03FE49137D23C6D"/>
        <w:category>
          <w:name w:val="General"/>
          <w:gallery w:val="placeholder"/>
        </w:category>
        <w:types>
          <w:type w:val="bbPlcHdr"/>
        </w:types>
        <w:behaviors>
          <w:behavior w:val="content"/>
        </w:behaviors>
        <w:guid w:val="{07D6150D-C91A-4E9E-A321-26C82713BB7D}"/>
      </w:docPartPr>
      <w:docPartBody>
        <w:p w:rsidR="00681CE7" w:rsidRDefault="007B7CA9">
          <w:pPr>
            <w:pStyle w:val="8FA7248F8A4645FCA03FE49137D23C6D"/>
          </w:pPr>
          <w:r>
            <w:t>Financial Benefits</w:t>
          </w:r>
        </w:p>
      </w:docPartBody>
    </w:docPart>
    <w:docPart>
      <w:docPartPr>
        <w:name w:val="CE74D6E5F6924A26A6F70CCB51803B5B"/>
        <w:category>
          <w:name w:val="General"/>
          <w:gallery w:val="placeholder"/>
        </w:category>
        <w:types>
          <w:type w:val="bbPlcHdr"/>
        </w:types>
        <w:behaviors>
          <w:behavior w:val="content"/>
        </w:behaviors>
        <w:guid w:val="{081029CA-B6CE-45F0-9D26-5EE837DE2AD0}"/>
      </w:docPartPr>
      <w:docPartBody>
        <w:p w:rsidR="00681CE7" w:rsidRDefault="007B7CA9">
          <w:pPr>
            <w:pStyle w:val="CE74D6E5F6924A26A6F70CCB51803B5B"/>
          </w:pPr>
          <w:r>
            <w:t>Technical Benefits</w:t>
          </w:r>
        </w:p>
      </w:docPartBody>
    </w:docPart>
    <w:docPart>
      <w:docPartPr>
        <w:name w:val="7B55D7E3B16448AA886CA70F2F2CBAEC"/>
        <w:category>
          <w:name w:val="General"/>
          <w:gallery w:val="placeholder"/>
        </w:category>
        <w:types>
          <w:type w:val="bbPlcHdr"/>
        </w:types>
        <w:behaviors>
          <w:behavior w:val="content"/>
        </w:behaviors>
        <w:guid w:val="{1FD59A3B-208A-4F74-AD91-87ACEEA53C51}"/>
      </w:docPartPr>
      <w:docPartBody>
        <w:p w:rsidR="00681CE7" w:rsidRDefault="007B7CA9">
          <w:pPr>
            <w:pStyle w:val="7B55D7E3B16448AA886CA70F2F2CBAEC"/>
          </w:pPr>
          <w:r>
            <w:t>Brief description of desired result</w:t>
          </w:r>
        </w:p>
      </w:docPartBody>
    </w:docPart>
    <w:docPart>
      <w:docPartPr>
        <w:name w:val="67CDC00F02EE48D5AFC1761D7163A859"/>
        <w:category>
          <w:name w:val="General"/>
          <w:gallery w:val="placeholder"/>
        </w:category>
        <w:types>
          <w:type w:val="bbPlcHdr"/>
        </w:types>
        <w:behaviors>
          <w:behavior w:val="content"/>
        </w:behaviors>
        <w:guid w:val="{079EBAA0-3ECB-4104-B132-CB36EF119C1C}"/>
      </w:docPartPr>
      <w:docPartBody>
        <w:p w:rsidR="00681CE7" w:rsidRDefault="007B7CA9">
          <w:pPr>
            <w:pStyle w:val="67CDC00F02EE48D5AFC1761D7163A859"/>
          </w:pPr>
          <w:r>
            <w:t>Conclusion</w:t>
          </w:r>
        </w:p>
      </w:docPartBody>
    </w:docPart>
    <w:docPart>
      <w:docPartPr>
        <w:name w:val="A9E7751B830D4CEE8A894C2D25D4FAEE"/>
        <w:category>
          <w:name w:val="General"/>
          <w:gallery w:val="placeholder"/>
        </w:category>
        <w:types>
          <w:type w:val="bbPlcHdr"/>
        </w:types>
        <w:behaviors>
          <w:behavior w:val="content"/>
        </w:behaviors>
        <w:guid w:val="{062F4D9E-3957-4D8D-814E-790FF380AB6B}"/>
      </w:docPartPr>
      <w:docPartBody>
        <w:p w:rsidR="00681CE7" w:rsidRDefault="007B7CA9">
          <w:pPr>
            <w:pStyle w:val="A9E7751B830D4CEE8A894C2D25D4FAEE"/>
          </w:pPr>
          <w:r>
            <w:t>We look forward to working with</w:t>
          </w:r>
        </w:p>
      </w:docPartBody>
    </w:docPart>
    <w:docPart>
      <w:docPartPr>
        <w:name w:val="CCED39BC8C0946418BCDC9C2B43E02FF"/>
        <w:category>
          <w:name w:val="General"/>
          <w:gallery w:val="placeholder"/>
        </w:category>
        <w:types>
          <w:type w:val="bbPlcHdr"/>
        </w:types>
        <w:behaviors>
          <w:behavior w:val="content"/>
        </w:behaviors>
        <w:guid w:val="{5880B09D-61D3-4068-9DD2-B2AEBE64214D}"/>
      </w:docPartPr>
      <w:docPartBody>
        <w:p w:rsidR="00681CE7" w:rsidRDefault="007B7CA9">
          <w:pPr>
            <w:pStyle w:val="CCED39BC8C0946418BCDC9C2B43E02FF"/>
          </w:pPr>
          <w:r>
            <w:t>We will be in touch with you next week to arrange a follow-up conversation on the proposal.</w:t>
          </w:r>
        </w:p>
      </w:docPartBody>
    </w:docPart>
    <w:docPart>
      <w:docPartPr>
        <w:name w:val="300B8ED5722C40FAAE18CF4F738C7AFA"/>
        <w:category>
          <w:name w:val="General"/>
          <w:gallery w:val="placeholder"/>
        </w:category>
        <w:types>
          <w:type w:val="bbPlcHdr"/>
        </w:types>
        <w:behaviors>
          <w:behavior w:val="content"/>
        </w:behaviors>
        <w:guid w:val="{0AFE716F-A519-4E18-8D80-FD10624E346F}"/>
      </w:docPartPr>
      <w:docPartBody>
        <w:p w:rsidR="00681CE7" w:rsidRDefault="007B7CA9">
          <w:pPr>
            <w:pStyle w:val="300B8ED5722C40FAAE18CF4F738C7AFA"/>
          </w:pPr>
          <w:r>
            <w:t>Thank you for your consideration</w:t>
          </w:r>
        </w:p>
      </w:docPartBody>
    </w:docPart>
    <w:docPart>
      <w:docPartPr>
        <w:name w:val="04473475B22C4ED38A3DE3AEC4A9EA30"/>
        <w:category>
          <w:name w:val="General"/>
          <w:gallery w:val="placeholder"/>
        </w:category>
        <w:types>
          <w:type w:val="bbPlcHdr"/>
        </w:types>
        <w:behaviors>
          <w:behavior w:val="content"/>
        </w:behaviors>
        <w:guid w:val="{6941AB8A-0CC8-450A-B6B5-61BBB3B60069}"/>
      </w:docPartPr>
      <w:docPartBody>
        <w:p w:rsidR="00681CE7" w:rsidRDefault="009E53E2" w:rsidP="009E53E2">
          <w:pPr>
            <w:pStyle w:val="04473475B22C4ED38A3DE3AEC4A9EA30"/>
          </w:pPr>
          <w:r>
            <w:t>Phase 1 Complete</w:t>
          </w:r>
        </w:p>
      </w:docPartBody>
    </w:docPart>
    <w:docPart>
      <w:docPartPr>
        <w:name w:val="F350340F03C84C61B8F271C09E8C63B2"/>
        <w:category>
          <w:name w:val="General"/>
          <w:gallery w:val="placeholder"/>
        </w:category>
        <w:types>
          <w:type w:val="bbPlcHdr"/>
        </w:types>
        <w:behaviors>
          <w:behavior w:val="content"/>
        </w:behaviors>
        <w:guid w:val="{3F1BC5BD-A379-4C2E-B0FD-1902FDA692AE}"/>
      </w:docPartPr>
      <w:docPartBody>
        <w:p w:rsidR="00681CE7" w:rsidRDefault="009E53E2" w:rsidP="009E53E2">
          <w:pPr>
            <w:pStyle w:val="F350340F03C84C61B8F271C09E8C63B2"/>
          </w:pPr>
          <w:r>
            <w:t>Phase 2 Complete</w:t>
          </w:r>
        </w:p>
      </w:docPartBody>
    </w:docPart>
    <w:docPart>
      <w:docPartPr>
        <w:name w:val="57C75F3CA2494B4C90CDCFB34AE037A4"/>
        <w:category>
          <w:name w:val="General"/>
          <w:gallery w:val="placeholder"/>
        </w:category>
        <w:types>
          <w:type w:val="bbPlcHdr"/>
        </w:types>
        <w:behaviors>
          <w:behavior w:val="content"/>
        </w:behaviors>
        <w:guid w:val="{26050C2F-9AFF-4A92-99DB-ABB40542DEB2}"/>
      </w:docPartPr>
      <w:docPartBody>
        <w:p w:rsidR="00681CE7" w:rsidRDefault="009E53E2" w:rsidP="009E53E2">
          <w:pPr>
            <w:pStyle w:val="57C75F3CA2494B4C90CDCFB34AE037A4"/>
          </w:pPr>
          <w:r>
            <w:t>Project Start</w:t>
          </w:r>
        </w:p>
      </w:docPartBody>
    </w:docPart>
    <w:docPart>
      <w:docPartPr>
        <w:name w:val="0465B2F19EE04B2DB3A52B1D43758819"/>
        <w:category>
          <w:name w:val="General"/>
          <w:gallery w:val="placeholder"/>
        </w:category>
        <w:types>
          <w:type w:val="bbPlcHdr"/>
        </w:types>
        <w:behaviors>
          <w:behavior w:val="content"/>
        </w:behaviors>
        <w:guid w:val="{3E994724-026A-4D64-81EB-83131DC978BC}"/>
      </w:docPartPr>
      <w:docPartBody>
        <w:p w:rsidR="00681CE7" w:rsidRDefault="009E53E2" w:rsidP="009E53E2">
          <w:pPr>
            <w:pStyle w:val="0465B2F19EE04B2DB3A52B1D43758819"/>
          </w:pPr>
          <w:r>
            <w:t>Project End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3E2"/>
    <w:rsid w:val="003F42D2"/>
    <w:rsid w:val="00681CE7"/>
    <w:rsid w:val="007B7CA9"/>
    <w:rsid w:val="009E53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035C2D8A9EB4555875CA0346CF75A80">
    <w:name w:val="D035C2D8A9EB4555875CA0346CF75A80"/>
  </w:style>
  <w:style w:type="paragraph" w:customStyle="1" w:styleId="EB37F640D3AC424BAD025BA2C3823AB2">
    <w:name w:val="EB37F640D3AC424BAD025BA2C3823AB2"/>
  </w:style>
  <w:style w:type="character" w:styleId="PlaceholderText">
    <w:name w:val="Placeholder Text"/>
    <w:basedOn w:val="DefaultParagraphFont"/>
    <w:uiPriority w:val="99"/>
    <w:semiHidden/>
    <w:rPr>
      <w:color w:val="595959" w:themeColor="text1" w:themeTint="A6"/>
    </w:rPr>
  </w:style>
  <w:style w:type="paragraph" w:customStyle="1" w:styleId="0B5F5DAF158F4C7682CDBE669A2ADF16">
    <w:name w:val="0B5F5DAF158F4C7682CDBE669A2ADF16"/>
  </w:style>
  <w:style w:type="paragraph" w:customStyle="1" w:styleId="C616758E95D844C5B43978E57B56A3F7">
    <w:name w:val="C616758E95D844C5B43978E57B56A3F7"/>
  </w:style>
  <w:style w:type="paragraph" w:customStyle="1" w:styleId="5C8A5306CBD14D70B67EEA714A7FAFF0">
    <w:name w:val="5C8A5306CBD14D70B67EEA714A7FAFF0"/>
  </w:style>
  <w:style w:type="paragraph" w:customStyle="1" w:styleId="8AFF8C33E02F4E39A6B53035AF4EA745">
    <w:name w:val="8AFF8C33E02F4E39A6B53035AF4EA745"/>
  </w:style>
  <w:style w:type="paragraph" w:customStyle="1" w:styleId="2482CD4003404F898BC74C050377B558">
    <w:name w:val="2482CD4003404F898BC74C050377B558"/>
  </w:style>
  <w:style w:type="paragraph" w:customStyle="1" w:styleId="0AE1185D09EE4ECF9B0504916DEA9213">
    <w:name w:val="0AE1185D09EE4ECF9B0504916DEA9213"/>
  </w:style>
  <w:style w:type="paragraph" w:customStyle="1" w:styleId="CEEDFE83F8A84A06A0A277C0877719EE">
    <w:name w:val="CEEDFE83F8A84A06A0A277C0877719EE"/>
  </w:style>
  <w:style w:type="paragraph" w:customStyle="1" w:styleId="4B54E96E33E44238A244CAF165D7B997">
    <w:name w:val="4B54E96E33E44238A244CAF165D7B997"/>
  </w:style>
  <w:style w:type="paragraph" w:customStyle="1" w:styleId="4D160AE584454B1DA2E32D6DB359FA0D">
    <w:name w:val="4D160AE584454B1DA2E32D6DB359FA0D"/>
  </w:style>
  <w:style w:type="paragraph" w:customStyle="1" w:styleId="2FF3DABD793641FA920B4749499B0B64">
    <w:name w:val="2FF3DABD793641FA920B4749499B0B64"/>
  </w:style>
  <w:style w:type="paragraph" w:customStyle="1" w:styleId="0EB02F9002F14D068E4F58CB671DAF80">
    <w:name w:val="0EB02F9002F14D068E4F58CB671DAF80"/>
  </w:style>
  <w:style w:type="paragraph" w:customStyle="1" w:styleId="683B4AEEF8C84F8D8E2A23C9B1BA7682">
    <w:name w:val="683B4AEEF8C84F8D8E2A23C9B1BA7682"/>
  </w:style>
  <w:style w:type="paragraph" w:customStyle="1" w:styleId="341AE7B0C1484E32B7FFC589F5CA8ED3">
    <w:name w:val="341AE7B0C1484E32B7FFC589F5CA8ED3"/>
  </w:style>
  <w:style w:type="paragraph" w:customStyle="1" w:styleId="AEE424F9D38B4594A337FFC064B9A3FE">
    <w:name w:val="AEE424F9D38B4594A337FFC064B9A3FE"/>
  </w:style>
  <w:style w:type="paragraph" w:customStyle="1" w:styleId="8FA7248F8A4645FCA03FE49137D23C6D">
    <w:name w:val="8FA7248F8A4645FCA03FE49137D23C6D"/>
  </w:style>
  <w:style w:type="paragraph" w:customStyle="1" w:styleId="CE74D6E5F6924A26A6F70CCB51803B5B">
    <w:name w:val="CE74D6E5F6924A26A6F70CCB51803B5B"/>
  </w:style>
  <w:style w:type="paragraph" w:customStyle="1" w:styleId="7B55D7E3B16448AA886CA70F2F2CBAEC">
    <w:name w:val="7B55D7E3B16448AA886CA70F2F2CBAEC"/>
  </w:style>
  <w:style w:type="character" w:styleId="Strong">
    <w:name w:val="Strong"/>
    <w:basedOn w:val="DefaultParagraphFont"/>
    <w:uiPriority w:val="22"/>
    <w:unhideWhenUsed/>
    <w:qFormat/>
    <w:rPr>
      <w:b/>
      <w:bCs/>
    </w:rPr>
  </w:style>
  <w:style w:type="paragraph" w:customStyle="1" w:styleId="67CDC00F02EE48D5AFC1761D7163A859">
    <w:name w:val="67CDC00F02EE48D5AFC1761D7163A859"/>
  </w:style>
  <w:style w:type="paragraph" w:customStyle="1" w:styleId="A9E7751B830D4CEE8A894C2D25D4FAEE">
    <w:name w:val="A9E7751B830D4CEE8A894C2D25D4FAEE"/>
  </w:style>
  <w:style w:type="paragraph" w:customStyle="1" w:styleId="CCED39BC8C0946418BCDC9C2B43E02FF">
    <w:name w:val="CCED39BC8C0946418BCDC9C2B43E02FF"/>
  </w:style>
  <w:style w:type="paragraph" w:customStyle="1" w:styleId="300B8ED5722C40FAAE18CF4F738C7AFA">
    <w:name w:val="300B8ED5722C40FAAE18CF4F738C7AFA"/>
  </w:style>
  <w:style w:type="paragraph" w:customStyle="1" w:styleId="04473475B22C4ED38A3DE3AEC4A9EA30">
    <w:name w:val="04473475B22C4ED38A3DE3AEC4A9EA30"/>
    <w:rsid w:val="009E53E2"/>
  </w:style>
  <w:style w:type="paragraph" w:customStyle="1" w:styleId="F350340F03C84C61B8F271C09E8C63B2">
    <w:name w:val="F350340F03C84C61B8F271C09E8C63B2"/>
    <w:rsid w:val="009E53E2"/>
  </w:style>
  <w:style w:type="paragraph" w:customStyle="1" w:styleId="57C75F3CA2494B4C90CDCFB34AE037A4">
    <w:name w:val="57C75F3CA2494B4C90CDCFB34AE037A4"/>
    <w:rsid w:val="009E53E2"/>
  </w:style>
  <w:style w:type="paragraph" w:customStyle="1" w:styleId="0465B2F19EE04B2DB3A52B1D43758819">
    <w:name w:val="0465B2F19EE04B2DB3A52B1D43758819"/>
    <w:rsid w:val="009E53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Services proposal (Business Blue design)</Template>
  <TotalTime>83</TotalTime>
  <Pages>2</Pages>
  <Words>484</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PANDEX</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Jordan Roberts</dc:creator>
  <cp:lastModifiedBy>Jordan Roberts</cp:lastModifiedBy>
  <cp:revision>5</cp:revision>
  <dcterms:created xsi:type="dcterms:W3CDTF">2021-02-04T18:16:00Z</dcterms:created>
  <dcterms:modified xsi:type="dcterms:W3CDTF">2021-02-04T19:39:00Z</dcterms:modified>
  <cp:contentStatus>Pandex board members</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0x010100AA3F7D94069FF64A86F7DFF56D60E3BE</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